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0982293" w:displacedByCustomXml="next"/>
    <w:bookmarkEnd w:id="0" w:displacedByCustomXml="next"/>
    <w:sdt>
      <w:sdtPr>
        <w:rPr>
          <w:rFonts w:ascii="Arial" w:eastAsia="Times New Roman" w:hAnsi="Arial" w:cs="Times New Roman"/>
          <w:szCs w:val="20"/>
          <w:lang w:eastAsia="fr-FR"/>
        </w:rPr>
        <w:id w:val="837343161"/>
        <w:docPartObj>
          <w:docPartGallery w:val="Cover Pages"/>
          <w:docPartUnique/>
        </w:docPartObj>
      </w:sdtPr>
      <w:sdtEndPr>
        <w:rPr>
          <w:rFonts w:cs="Arial"/>
          <w:b/>
        </w:rPr>
      </w:sdtEndPr>
      <w:sdtContent>
        <w:p w14:paraId="0FD0263D" w14:textId="6C6CBF95" w:rsidR="00CD728D" w:rsidRDefault="0050167B" w:rsidP="00CD728D">
          <w:pPr>
            <w:pStyle w:val="Sansinterligne"/>
            <w:spacing w:before="1540" w:after="240"/>
            <w:jc w:val="center"/>
            <w:rPr>
              <w:rFonts w:ascii="Times New Roman" w:eastAsia="SimSun" w:hAnsi="Times New Roman" w:cs="Mangal"/>
              <w:color w:val="4472C4" w:themeColor="accent1"/>
              <w:kern w:val="3"/>
              <w:sz w:val="24"/>
              <w:szCs w:val="24"/>
              <w:lang w:eastAsia="zh-CN" w:bidi="hi-IN"/>
            </w:rPr>
          </w:pPr>
          <w:r>
            <w:rPr>
              <w:noProof/>
            </w:rPr>
            <w:drawing>
              <wp:anchor distT="0" distB="0" distL="114300" distR="114300" simplePos="0" relativeHeight="251383808" behindDoc="0" locked="0" layoutInCell="1" allowOverlap="1" wp14:anchorId="5DE9EF02" wp14:editId="4E2D63D0">
                <wp:simplePos x="0" y="0"/>
                <wp:positionH relativeFrom="margin">
                  <wp:align>left</wp:align>
                </wp:positionH>
                <wp:positionV relativeFrom="paragraph">
                  <wp:posOffset>17145</wp:posOffset>
                </wp:positionV>
                <wp:extent cx="2571750" cy="740866"/>
                <wp:effectExtent l="0" t="0" r="0" b="2540"/>
                <wp:wrapThrough wrapText="bothSides">
                  <wp:wrapPolygon edited="0">
                    <wp:start x="13440" y="0"/>
                    <wp:lineTo x="0" y="556"/>
                    <wp:lineTo x="0" y="11115"/>
                    <wp:lineTo x="3680" y="17784"/>
                    <wp:lineTo x="3680" y="20007"/>
                    <wp:lineTo x="4000" y="21118"/>
                    <wp:lineTo x="4800" y="21118"/>
                    <wp:lineTo x="10080" y="21118"/>
                    <wp:lineTo x="12160" y="21118"/>
                    <wp:lineTo x="12800" y="20563"/>
                    <wp:lineTo x="12480" y="17784"/>
                    <wp:lineTo x="21440" y="11671"/>
                    <wp:lineTo x="21440" y="556"/>
                    <wp:lineTo x="15680" y="0"/>
                    <wp:lineTo x="13440" y="0"/>
                  </wp:wrapPolygon>
                </wp:wrapThrough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Logo_HEI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7408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bookmarkStart w:id="1" w:name="_Hlk501482005"/>
          <w:bookmarkEnd w:id="1"/>
          <w:r w:rsidR="00CD728D" w:rsidRPr="00CD728D">
            <w:rPr>
              <w:rFonts w:ascii="Times New Roman" w:eastAsia="SimSun" w:hAnsi="Times New Roman" w:cs="Mangal"/>
              <w:color w:val="4472C4" w:themeColor="accent1"/>
              <w:kern w:val="3"/>
              <w:sz w:val="24"/>
              <w:szCs w:val="24"/>
              <w:lang w:eastAsia="zh-CN" w:bidi="hi-IN"/>
            </w:rPr>
            <w:t xml:space="preserve"> </w:t>
          </w:r>
        </w:p>
        <w:sdt>
          <w:sdtPr>
            <w:rPr>
              <w:rFonts w:ascii="Times New Roman" w:eastAsia="SimSun" w:hAnsi="Times New Roman" w:cs="Mangal"/>
              <w:color w:val="4472C4" w:themeColor="accent1"/>
              <w:kern w:val="3"/>
              <w:sz w:val="24"/>
              <w:szCs w:val="24"/>
              <w:lang w:eastAsia="zh-CN" w:bidi="hi-IN"/>
            </w:rPr>
            <w:id w:val="1317152861"/>
            <w:docPartObj>
              <w:docPartGallery w:val="Cover Pages"/>
              <w:docPartUnique/>
            </w:docPartObj>
          </w:sdtPr>
          <w:sdtEndPr>
            <w:rPr>
              <w:rFonts w:ascii="Arial" w:eastAsia="Times New Roman" w:hAnsi="Arial" w:cs="Times New Roman"/>
              <w:bCs/>
              <w:caps/>
              <w:color w:val="E7E6E6" w:themeColor="background2"/>
              <w:kern w:val="0"/>
              <w:sz w:val="72"/>
              <w:szCs w:val="72"/>
              <w:lang w:val="fr-FR" w:eastAsia="fr-FR" w:bidi="ar-SA"/>
              <w14:shadow w14:blurRad="50800" w14:dist="0" w14:dir="0" w14:sx="100000" w14:sy="100000" w14:kx="0" w14:ky="0" w14:algn="tl">
                <w14:srgbClr w14:val="000000"/>
              </w14:shadow>
              <w14:textOutline w14:w="17780" w14:cap="flat" w14:cmpd="sng" w14:algn="ctr">
                <w14:solidFill>
                  <w14:srgbClr w14:val="FFFFFF"/>
                </w14:solidFill>
                <w14:prstDash w14:val="solid"/>
                <w14:miter w14:lim="0"/>
              </w14:textOutline>
              <w14:textFill>
                <w14:gradFill>
                  <w14:gsLst>
                    <w14:gs w14:pos="0">
                      <w14:srgbClr w14:val="000000">
                        <w14:tint w14:val="92000"/>
                        <w14:shade w14:val="100000"/>
                        <w14:satMod w14:val="150000"/>
                      </w14:srgbClr>
                    </w14:gs>
                    <w14:gs w14:pos="49000">
                      <w14:srgbClr w14:val="000000">
                        <w14:tint w14:val="89000"/>
                        <w14:shade w14:val="90000"/>
                        <w14:satMod w14:val="150000"/>
                      </w14:srgbClr>
                    </w14:gs>
                    <w14:gs w14:pos="50000">
                      <w14:srgbClr w14:val="000000">
                        <w14:tint w14:val="100000"/>
                        <w14:shade w14:val="75000"/>
                        <w14:satMod w14:val="150000"/>
                      </w14:srgbClr>
                    </w14:gs>
                    <w14:gs w14:pos="95000">
                      <w14:srgbClr w14:val="000000">
                        <w14:shade w14:val="47000"/>
                        <w14:satMod w14:val="150000"/>
                      </w14:srgbClr>
                    </w14:gs>
                    <w14:gs w14:pos="100000">
                      <w14:srgbClr w14:val="000000">
                        <w14:shade w14:val="39000"/>
                        <w14:satMod w14:val="150000"/>
                      </w14:srgbClr>
                    </w14:gs>
                  </w14:gsLst>
                  <w14:lin w14:ang="5400000" w14:scaled="0"/>
                </w14:gradFill>
              </w14:textFill>
            </w:rPr>
          </w:sdtEndPr>
          <w:sdtContent>
            <w:p w14:paraId="3F57A3B0" w14:textId="77777777" w:rsidR="00CD728D" w:rsidRDefault="00CD728D" w:rsidP="00CD728D">
              <w:pPr>
                <w:pStyle w:val="Sansinterligne"/>
                <w:spacing w:before="1540" w:after="240"/>
                <w:jc w:val="center"/>
                <w:rPr>
                  <w:rFonts w:ascii="Times New Roman" w:eastAsia="SimSun" w:hAnsi="Times New Roman" w:cs="Mangal"/>
                  <w:color w:val="4472C4" w:themeColor="accent1"/>
                  <w:kern w:val="3"/>
                  <w:sz w:val="24"/>
                  <w:szCs w:val="24"/>
                  <w:lang w:eastAsia="zh-CN" w:bidi="hi-IN"/>
                </w:rPr>
              </w:pPr>
            </w:p>
            <w:p w14:paraId="2893D09D" w14:textId="77777777" w:rsidR="00111AEF" w:rsidRDefault="00111AEF" w:rsidP="00CD728D">
              <w:pPr>
                <w:pStyle w:val="Sansinterligne"/>
                <w:spacing w:before="1540" w:after="240"/>
                <w:jc w:val="center"/>
                <w:rPr>
                  <w:color w:val="4472C4" w:themeColor="accent1"/>
                </w:rPr>
              </w:pPr>
            </w:p>
            <w:sdt>
              <w:sdtP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de-CH"/>
                </w:rPr>
                <w:alias w:val="Title"/>
                <w:tag w:val=""/>
                <w:id w:val="1735040861"/>
                <w:placeholder>
                  <w:docPart w:val="432F01485A0A4A79A6E32A9A289591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>
                <w:rPr>
                  <w:sz w:val="80"/>
                  <w:szCs w:val="80"/>
                </w:rPr>
              </w:sdtEndPr>
              <w:sdtContent>
                <w:p w14:paraId="202F7340" w14:textId="08BF55B8" w:rsidR="00CD728D" w:rsidRPr="001B0ACB" w:rsidRDefault="001B0ACB" w:rsidP="00CD728D">
                  <w:pPr>
                    <w:pStyle w:val="Sansinterligne"/>
                    <w:pBdr>
                      <w:top w:val="single" w:sz="6" w:space="6" w:color="4472C4" w:themeColor="accent1"/>
                      <w:bottom w:val="single" w:sz="6" w:space="6" w:color="4472C4" w:themeColor="accent1"/>
                    </w:pBdr>
                    <w:spacing w:after="240"/>
                    <w:jc w:val="center"/>
                    <w:rPr>
                      <w:rFonts w:asciiTheme="majorHAnsi" w:eastAsiaTheme="majorEastAsia" w:hAnsiTheme="majorHAnsi" w:cstheme="majorBidi"/>
                      <w:caps/>
                      <w:color w:val="4472C4" w:themeColor="accent1"/>
                      <w:sz w:val="80"/>
                      <w:szCs w:val="80"/>
                      <w:lang w:val="de-CH"/>
                    </w:rPr>
                  </w:pPr>
                  <w:r w:rsidRPr="001B0ACB">
                    <w:rPr>
                      <w:rFonts w:asciiTheme="majorHAnsi" w:eastAsiaTheme="majorEastAsia" w:hAnsiTheme="majorHAnsi" w:cstheme="majorBidi"/>
                      <w:caps/>
                      <w:color w:val="4472C4" w:themeColor="accent1"/>
                      <w:sz w:val="72"/>
                      <w:szCs w:val="72"/>
                      <w:lang w:val="de-CH"/>
                    </w:rPr>
                    <w:t>Pattern button man</w:t>
                  </w:r>
                  <w:r>
                    <w:rPr>
                      <w:rFonts w:asciiTheme="majorHAnsi" w:eastAsiaTheme="majorEastAsia" w:hAnsiTheme="majorHAnsi" w:cstheme="majorBidi"/>
                      <w:caps/>
                      <w:color w:val="4472C4" w:themeColor="accent1"/>
                      <w:sz w:val="72"/>
                      <w:szCs w:val="72"/>
                      <w:lang w:val="de-CH"/>
                    </w:rPr>
                    <w:t>ager</w:t>
                  </w:r>
                </w:p>
              </w:sdtContent>
            </w:sdt>
            <w:sdt>
              <w:sdtPr>
                <w:rPr>
                  <w:color w:val="4472C4" w:themeColor="accent1"/>
                  <w:sz w:val="28"/>
                  <w:szCs w:val="28"/>
                  <w:lang w:val="de-CH"/>
                </w:rPr>
                <w:alias w:val="Subtitle"/>
                <w:tag w:val=""/>
                <w:id w:val="328029620"/>
                <w:placeholder>
                  <w:docPart w:val="F8F047C81DE5426DB2D77987DFDCE800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p w14:paraId="57652FB2" w14:textId="030C120C" w:rsidR="00CD728D" w:rsidRPr="001B0ACB" w:rsidRDefault="00CD728D" w:rsidP="00CD728D">
                  <w:pPr>
                    <w:pStyle w:val="Sansinterligne"/>
                    <w:jc w:val="center"/>
                    <w:rPr>
                      <w:color w:val="4472C4" w:themeColor="accent1"/>
                      <w:sz w:val="28"/>
                      <w:szCs w:val="28"/>
                      <w:lang w:val="de-CH"/>
                    </w:rPr>
                  </w:pPr>
                  <w:r w:rsidRPr="001B0ACB">
                    <w:rPr>
                      <w:color w:val="4472C4" w:themeColor="accent1"/>
                      <w:sz w:val="28"/>
                      <w:szCs w:val="28"/>
                      <w:lang w:val="de-CH"/>
                    </w:rPr>
                    <w:t>Jean Na</w:t>
                  </w:r>
                  <w:r w:rsidR="0059088C" w:rsidRPr="001B0ACB">
                    <w:rPr>
                      <w:color w:val="4472C4" w:themeColor="accent1"/>
                      <w:sz w:val="28"/>
                      <w:szCs w:val="28"/>
                      <w:lang w:val="de-CH"/>
                    </w:rPr>
                    <w:t>n</w:t>
                  </w:r>
                  <w:r w:rsidRPr="001B0ACB">
                    <w:rPr>
                      <w:color w:val="4472C4" w:themeColor="accent1"/>
                      <w:sz w:val="28"/>
                      <w:szCs w:val="28"/>
                      <w:lang w:val="de-CH"/>
                    </w:rPr>
                    <w:t>chen</w:t>
                  </w:r>
                </w:p>
              </w:sdtContent>
            </w:sdt>
            <w:p w14:paraId="5FE3AA83" w14:textId="77777777" w:rsidR="00CD728D" w:rsidRPr="001B0ACB" w:rsidRDefault="00CD728D" w:rsidP="00CD728D">
              <w:pPr>
                <w:pStyle w:val="Sansinterligne"/>
                <w:spacing w:before="480"/>
                <w:jc w:val="center"/>
                <w:rPr>
                  <w:color w:val="4472C4" w:themeColor="accent1"/>
                  <w:lang w:val="de-CH"/>
                </w:rPr>
              </w:pPr>
              <w:r>
                <w:rPr>
                  <w:noProof/>
                  <w:color w:val="4472C4" w:themeColor="accent1"/>
                </w:rPr>
                <mc:AlternateContent>
                  <mc:Choice Requires="wps">
                    <w:drawing>
                      <wp:anchor distT="0" distB="0" distL="114300" distR="114300" simplePos="0" relativeHeight="251585536" behindDoc="0" locked="0" layoutInCell="1" allowOverlap="1" wp14:anchorId="7C8B3556" wp14:editId="038A2127">
                        <wp:simplePos x="0" y="0"/>
                        <wp:positionH relativeFrom="margin">
                          <wp:align>center</wp:align>
                        </wp:positionH>
                        <mc:AlternateContent>
                          <mc:Choice Requires="wp14">
                            <wp:positionV relativeFrom="page">
                              <wp14:pctPosVOffset>85000</wp14:pctPosVOffset>
                            </wp:positionV>
                          </mc:Choice>
                          <mc:Fallback>
                            <wp:positionV relativeFrom="page">
                              <wp:posOffset>9088120</wp:posOffset>
                            </wp:positionV>
                          </mc:Fallback>
                        </mc:AlternateContent>
                        <wp:extent cx="6553200" cy="557784"/>
                        <wp:effectExtent l="0" t="0" r="0" b="12700"/>
                        <wp:wrapNone/>
                        <wp:docPr id="142" name="Text Box 14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553200" cy="5577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CH"/>
                                      </w:rPr>
                                      <w:alias w:val="Date"/>
                                      <w:tag w:val=""/>
                                      <w:id w:val="197127006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0-10-23T00:00:00Z">
                                        <w:dateFormat w:val="MMMM d, 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14:paraId="489B0CA6" w14:textId="70674530" w:rsidR="00633609" w:rsidRPr="0021444A" w:rsidRDefault="00633609" w:rsidP="00CD728D">
                                        <w:pPr>
                                          <w:pStyle w:val="Sansinterligne"/>
                                          <w:spacing w:after="40"/>
                                          <w:jc w:val="center"/>
                                          <w:rPr>
                                            <w:caps/>
                                            <w:color w:val="4472C4" w:themeColor="accen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caps/>
                                            <w:color w:val="4472C4" w:themeColor="accent1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w:t>October 23, 2020</w:t>
                                        </w:r>
                                      </w:p>
                                    </w:sdtContent>
                                  </w:sdt>
                                  <w:p w14:paraId="7F4116AA" w14:textId="6FFE5F84" w:rsidR="00633609" w:rsidRPr="0021444A" w:rsidRDefault="009564C3" w:rsidP="00CD728D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4472C4" w:themeColor="accent1"/>
                                          <w:lang w:val="en-US"/>
                                        </w:rPr>
                                        <w:alias w:val="Company"/>
                                        <w:tag w:val=""/>
                                        <w:id w:val="1390145197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633609">
                                          <w:rPr>
                                            <w:caps/>
                                            <w:color w:val="4472C4" w:themeColor="accent1"/>
                                            <w:lang w:val="en-US"/>
                                          </w:rPr>
                                          <w:t>HES-SO – 3èME ANNéE</w:t>
                                        </w:r>
                                      </w:sdtContent>
                                    </w:sdt>
                                  </w:p>
                                  <w:p w14:paraId="7F0F7A34" w14:textId="59350132" w:rsidR="00633609" w:rsidRPr="0021444A" w:rsidRDefault="009564C3" w:rsidP="00CD728D">
                                    <w:pPr>
                                      <w:pStyle w:val="Sansinterligne"/>
                                      <w:jc w:val="center"/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472C4" w:themeColor="accent1"/>
                                          <w:lang w:val="en-US"/>
                                        </w:rPr>
                                        <w:alias w:val="Address"/>
                                        <w:tag w:val=""/>
                                        <w:id w:val="-726379553"/>
                                        <w:showingPlcHdr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r w:rsidR="00633609">
                                          <w:rPr>
                                            <w:color w:val="4472C4" w:themeColor="accent1"/>
                                            <w:lang w:val="en-US"/>
                                          </w:rPr>
                                          <w:t xml:space="preserve">     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C8B3556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42" o:spid="_x0000_s1026" type="#_x0000_t202" style="position:absolute;left:0;text-align:left;margin-left:0;margin-top:0;width:516pt;height:43.9pt;z-index:2515855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    <v:textbox style="mso-fit-shape-to-text:t" inset="0,0,0,0">
                          <w:txbxContent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CH"/>
                                </w:rPr>
                                <w:alias w:val="Date"/>
                                <w:tag w:val=""/>
                                <w:id w:val="197127006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10-23T00:00:00Z"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14:paraId="489B0CA6" w14:textId="70674530" w:rsidR="00633609" w:rsidRPr="0021444A" w:rsidRDefault="00633609" w:rsidP="00CD728D">
                                  <w:pPr>
                                    <w:pStyle w:val="Sansinterligne"/>
                                    <w:spacing w:after="40"/>
                                    <w:jc w:val="center"/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  <w:lang w:val="en-US"/>
                                    </w:rPr>
                                    <w:t>October 23, 2020</w:t>
                                  </w:r>
                                </w:p>
                              </w:sdtContent>
                            </w:sdt>
                            <w:p w14:paraId="7F4116AA" w14:textId="6FFE5F84" w:rsidR="00633609" w:rsidRPr="0021444A" w:rsidRDefault="009564C3" w:rsidP="00CD728D">
                              <w:pPr>
                                <w:pStyle w:val="Sansinterligne"/>
                                <w:jc w:val="center"/>
                                <w:rPr>
                                  <w:color w:val="4472C4" w:themeColor="accent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lang w:val="en-US"/>
                                  </w:rPr>
                                  <w:alias w:val="Company"/>
                                  <w:tag w:val=""/>
                                  <w:id w:val="1390145197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633609"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t>HES-SO – 3èME ANNéE</w:t>
                                  </w:r>
                                </w:sdtContent>
                              </w:sdt>
                            </w:p>
                            <w:p w14:paraId="7F0F7A34" w14:textId="59350132" w:rsidR="00633609" w:rsidRPr="0021444A" w:rsidRDefault="009564C3" w:rsidP="00CD728D">
                              <w:pPr>
                                <w:pStyle w:val="Sansinterligne"/>
                                <w:jc w:val="center"/>
                                <w:rPr>
                                  <w:color w:val="4472C4" w:themeColor="accent1"/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olor w:val="4472C4" w:themeColor="accent1"/>
                                    <w:lang w:val="en-US"/>
                                  </w:rPr>
                                  <w:alias w:val="Address"/>
                                  <w:tag w:val=""/>
                                  <w:id w:val="-726379553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633609">
                                    <w:rPr>
                                      <w:color w:val="4472C4" w:themeColor="accent1"/>
                                      <w:lang w:val="en-US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margin" anchory="page"/>
                      </v:shape>
                    </w:pict>
                  </mc:Fallback>
                </mc:AlternateContent>
              </w:r>
            </w:p>
            <w:p w14:paraId="3C113E2E" w14:textId="77777777" w:rsidR="00CD728D" w:rsidRDefault="00CD728D" w:rsidP="00CD728D">
              <w:pPr>
                <w:rPr>
                  <w:b/>
                  <w:color w:val="E7E6E6" w:themeColor="background2"/>
                  <w:sz w:val="72"/>
                  <w:szCs w:val="72"/>
                  <w:lang w:val="fr-FR"/>
                  <w14:shadow w14:blurRad="50800" w14:dist="0" w14:dir="0" w14:sx="100000" w14:sy="100000" w14:kx="0" w14:ky="0" w14:algn="tl">
                    <w14:srgbClr w14:val="000000"/>
                  </w14:shadow>
                  <w14:textOutline w14:w="17780" w14:cap="flat" w14:cmpd="sng" w14:algn="ctr">
                    <w14:solidFill>
                      <w14:srgbClr w14:val="FFFFFF"/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0">
                          <w14:srgbClr w14:val="000000">
                            <w14:tint w14:val="92000"/>
                            <w14:shade w14:val="100000"/>
                            <w14:satMod w14:val="150000"/>
                          </w14:srgbClr>
                        </w14:gs>
                        <w14:gs w14:pos="49000">
                          <w14:srgbClr w14:val="000000">
                            <w14:tint w14:val="89000"/>
                            <w14:shade w14:val="90000"/>
                            <w14:satMod w14:val="150000"/>
                          </w14:srgbClr>
                        </w14:gs>
                        <w14:gs w14:pos="50000">
                          <w14:srgbClr w14:val="000000">
                            <w14:tint w14:val="100000"/>
                            <w14:shade w14:val="75000"/>
                            <w14:satMod w14:val="150000"/>
                          </w14:srgbClr>
                        </w14:gs>
                        <w14:gs w14:pos="95000">
                          <w14:srgbClr w14:val="000000">
                            <w14:shade w14:val="47000"/>
                            <w14:satMod w14:val="150000"/>
                          </w14:srgbClr>
                        </w14:gs>
                        <w14:gs w14:pos="100000">
                          <w14:srgbClr w14:val="000000">
                            <w14:shade w14:val="39000"/>
                            <w14:satMod w14:val="150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</w:pPr>
              <w:r w:rsidRPr="001B0ACB">
                <w:rPr>
                  <w:bCs/>
                  <w:caps/>
                  <w:color w:val="E7E6E6" w:themeColor="background2"/>
                  <w:sz w:val="72"/>
                  <w:szCs w:val="72"/>
                  <w:lang w:val="de-CH"/>
                  <w14:shadow w14:blurRad="50800" w14:dist="0" w14:dir="0" w14:sx="100000" w14:sy="100000" w14:kx="0" w14:ky="0" w14:algn="tl">
                    <w14:srgbClr w14:val="000000"/>
                  </w14:shadow>
                  <w14:textOutline w14:w="17780" w14:cap="flat" w14:cmpd="sng" w14:algn="ctr">
                    <w14:solidFill>
                      <w14:srgbClr w14:val="FFFFFF"/>
                    </w14:solidFill>
                    <w14:prstDash w14:val="solid"/>
                    <w14:miter w14:lim="0"/>
                  </w14:textOutline>
                  <w14:textFill>
                    <w14:gradFill>
                      <w14:gsLst>
                        <w14:gs w14:pos="0">
                          <w14:srgbClr w14:val="000000">
                            <w14:tint w14:val="92000"/>
                            <w14:shade w14:val="100000"/>
                            <w14:satMod w14:val="150000"/>
                          </w14:srgbClr>
                        </w14:gs>
                        <w14:gs w14:pos="49000">
                          <w14:srgbClr w14:val="000000">
                            <w14:tint w14:val="89000"/>
                            <w14:shade w14:val="90000"/>
                            <w14:satMod w14:val="150000"/>
                          </w14:srgbClr>
                        </w14:gs>
                        <w14:gs w14:pos="50000">
                          <w14:srgbClr w14:val="000000">
                            <w14:tint w14:val="100000"/>
                            <w14:shade w14:val="75000"/>
                            <w14:satMod w14:val="150000"/>
                          </w14:srgbClr>
                        </w14:gs>
                        <w14:gs w14:pos="95000">
                          <w14:srgbClr w14:val="000000">
                            <w14:shade w14:val="47000"/>
                            <w14:satMod w14:val="150000"/>
                          </w14:srgbClr>
                        </w14:gs>
                        <w14:gs w14:pos="100000">
                          <w14:srgbClr w14:val="000000">
                            <w14:shade w14:val="39000"/>
                            <w14:satMod w14:val="150000"/>
                          </w14:srgbClr>
                        </w14:gs>
                      </w14:gsLst>
                      <w14:lin w14:ang="5400000" w14:scaled="0"/>
                    </w14:gradFill>
                  </w14:textFill>
                </w:rPr>
                <w:br w:type="page"/>
              </w:r>
            </w:p>
          </w:sdtContent>
        </w:sdt>
        <w:p w14:paraId="044FD4CA" w14:textId="2E9DF41C" w:rsidR="0039374D" w:rsidRPr="00D873BF" w:rsidRDefault="009564C3" w:rsidP="00CD728D">
          <w:pPr>
            <w:spacing w:after="60"/>
            <w:rPr>
              <w:rFonts w:cs="Arial"/>
              <w:bCs/>
            </w:rPr>
          </w:pPr>
        </w:p>
      </w:sdtContent>
    </w:sdt>
    <w:sdt>
      <w:sdtPr>
        <w:rPr>
          <w:rFonts w:ascii="Arial" w:eastAsia="Times New Roman" w:hAnsi="Arial" w:cs="Times New Roman"/>
          <w:color w:val="auto"/>
          <w:sz w:val="22"/>
          <w:szCs w:val="20"/>
          <w:lang w:val="fr-CH"/>
        </w:rPr>
        <w:id w:val="-63334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041870" w14:textId="50523DE6" w:rsidR="00AE6A5D" w:rsidRDefault="00AE6A5D">
          <w:pPr>
            <w:pStyle w:val="En-ttedetabledesmatires"/>
          </w:pPr>
          <w:r>
            <w:t>Table des matières</w:t>
          </w:r>
        </w:p>
        <w:p w14:paraId="4446FFC7" w14:textId="1D23F763" w:rsidR="00D059BB" w:rsidRDefault="00AE6A5D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30710" w:history="1">
            <w:r w:rsidR="00D059BB" w:rsidRPr="00670752">
              <w:rPr>
                <w:rStyle w:val="Lienhypertexte"/>
                <w:noProof/>
              </w:rPr>
              <w:t>1.</w:t>
            </w:r>
            <w:r w:rsidR="00D059BB"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="00D059BB" w:rsidRPr="00670752">
              <w:rPr>
                <w:rStyle w:val="Lienhypertexte"/>
                <w:noProof/>
              </w:rPr>
              <w:t>Introduction</w:t>
            </w:r>
            <w:r w:rsidR="00D059BB">
              <w:rPr>
                <w:noProof/>
                <w:webHidden/>
              </w:rPr>
              <w:tab/>
            </w:r>
            <w:r w:rsidR="00D059BB">
              <w:rPr>
                <w:noProof/>
                <w:webHidden/>
              </w:rPr>
              <w:fldChar w:fldCharType="begin"/>
            </w:r>
            <w:r w:rsidR="00D059BB">
              <w:rPr>
                <w:noProof/>
                <w:webHidden/>
              </w:rPr>
              <w:instrText xml:space="preserve"> PAGEREF _Toc57230710 \h </w:instrText>
            </w:r>
            <w:r w:rsidR="00D059BB">
              <w:rPr>
                <w:noProof/>
                <w:webHidden/>
              </w:rPr>
            </w:r>
            <w:r w:rsidR="00D059BB"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2</w:t>
            </w:r>
            <w:r w:rsidR="00D059BB">
              <w:rPr>
                <w:noProof/>
                <w:webHidden/>
              </w:rPr>
              <w:fldChar w:fldCharType="end"/>
            </w:r>
          </w:hyperlink>
        </w:p>
        <w:p w14:paraId="72CF4E74" w14:textId="2201F09D" w:rsidR="00D059BB" w:rsidRDefault="00D059B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1" w:history="1">
            <w:r w:rsidRPr="00670752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Pr="00670752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1BE31" w14:textId="0D2D0C24" w:rsidR="00D059BB" w:rsidRDefault="00D059B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2" w:history="1">
            <w:r w:rsidRPr="00670752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Pr="00670752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0FA0" w14:textId="2D8248A4" w:rsidR="00D059BB" w:rsidRDefault="00D059B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3" w:history="1">
            <w:r w:rsidRPr="00670752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Pr="00670752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6654F" w14:textId="251FE088" w:rsidR="00D059BB" w:rsidRDefault="00D059BB">
          <w:pPr>
            <w:pStyle w:val="TM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fr-CH"/>
            </w:rPr>
          </w:pPr>
          <w:hyperlink w:anchor="_Toc57230714" w:history="1">
            <w:r w:rsidRPr="00670752">
              <w:rPr>
                <w:rStyle w:val="Lienhypertexte"/>
                <w:noProof/>
              </w:rPr>
              <w:t>ButtonController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96F07" w14:textId="31A824B3" w:rsidR="00D059BB" w:rsidRDefault="00D059BB">
          <w:pPr>
            <w:pStyle w:val="TM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fr-CH"/>
            </w:rPr>
          </w:pPr>
          <w:hyperlink w:anchor="_Toc57230715" w:history="1">
            <w:r w:rsidRPr="00670752">
              <w:rPr>
                <w:rStyle w:val="Lienhypertexte"/>
                <w:noProof/>
              </w:rPr>
              <w:t>ButtonEventsHandler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52587" w14:textId="57111DD2" w:rsidR="00D059BB" w:rsidRDefault="00D059BB">
          <w:pPr>
            <w:pStyle w:val="TM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fr-CH"/>
            </w:rPr>
          </w:pPr>
          <w:hyperlink w:anchor="_Toc57230716" w:history="1">
            <w:r w:rsidRPr="00670752">
              <w:rPr>
                <w:rStyle w:val="Lienhypertexte"/>
                <w:noProof/>
              </w:rPr>
              <w:t>LedEventsLogger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D788C" w14:textId="3172442D" w:rsidR="00D059BB" w:rsidRDefault="00D059BB">
          <w:pPr>
            <w:pStyle w:val="TM2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fr-CH"/>
            </w:rPr>
          </w:pPr>
          <w:hyperlink w:anchor="_Toc57230717" w:history="1">
            <w:r w:rsidRPr="00670752">
              <w:rPr>
                <w:rStyle w:val="Lienhypertexte"/>
                <w:noProof/>
              </w:rPr>
              <w:t>Diagramme de 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57CB" w14:textId="446E61F4" w:rsidR="00D059BB" w:rsidRDefault="00D059B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8" w:history="1">
            <w:r w:rsidRPr="00670752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Pr="00670752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2E4C8" w14:textId="6B1B5413" w:rsidR="00D059BB" w:rsidRDefault="00D059B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19" w:history="1">
            <w:r w:rsidRPr="00670752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Pr="00670752">
              <w:rPr>
                <w:rStyle w:val="Lienhypertexte"/>
                <w:noProof/>
              </w:rPr>
              <w:t>Résumé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A4EC" w14:textId="3981FD93" w:rsidR="00D059BB" w:rsidRDefault="00D059B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20" w:history="1">
            <w:r w:rsidRPr="00670752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Pr="0067075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6CA86" w14:textId="07ACCAEE" w:rsidR="00D059BB" w:rsidRDefault="00D059BB">
          <w:pPr>
            <w:pStyle w:val="TM1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b w:val="0"/>
              <w:i w:val="0"/>
              <w:noProof/>
              <w:sz w:val="22"/>
              <w:szCs w:val="22"/>
              <w:lang w:eastAsia="fr-CH"/>
            </w:rPr>
          </w:pPr>
          <w:hyperlink w:anchor="_Toc57230721" w:history="1">
            <w:r w:rsidRPr="00670752">
              <w:rPr>
                <w:rStyle w:val="Lienhypertexte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i w:val="0"/>
                <w:noProof/>
                <w:sz w:val="22"/>
                <w:szCs w:val="22"/>
                <w:lang w:eastAsia="fr-CH"/>
              </w:rPr>
              <w:tab/>
            </w:r>
            <w:r w:rsidRPr="00670752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4B5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A3C1B" w14:textId="771459E2" w:rsidR="00AE6A5D" w:rsidRDefault="00AE6A5D">
          <w:r>
            <w:rPr>
              <w:b/>
              <w:bCs/>
              <w:lang w:val="fr-FR"/>
            </w:rPr>
            <w:fldChar w:fldCharType="end"/>
          </w:r>
        </w:p>
      </w:sdtContent>
    </w:sdt>
    <w:p w14:paraId="0B5CADF6" w14:textId="20128099" w:rsidR="00F9606F" w:rsidRDefault="00F9606F" w:rsidP="009807CC">
      <w:pPr>
        <w:pStyle w:val="Titre1"/>
      </w:pPr>
      <w:r w:rsidRPr="004D1F3B">
        <w:rPr>
          <w:sz w:val="20"/>
        </w:rPr>
        <w:br w:type="page"/>
      </w:r>
      <w:bookmarkStart w:id="2" w:name="_Toc57230710"/>
      <w:r w:rsidRPr="00E176E5">
        <w:lastRenderedPageBreak/>
        <w:t>Introduction</w:t>
      </w:r>
      <w:bookmarkEnd w:id="2"/>
    </w:p>
    <w:p w14:paraId="6898DD81" w14:textId="4358DE46" w:rsidR="001B0ACB" w:rsidRDefault="00E23951" w:rsidP="00B27666">
      <w:p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>Dans ce laboratoire,</w:t>
      </w:r>
      <w:r w:rsidR="001B0ACB">
        <w:rPr>
          <w:rFonts w:cs="Arial"/>
          <w:color w:val="000000"/>
          <w:szCs w:val="22"/>
          <w:lang w:eastAsia="fr-CH"/>
        </w:rPr>
        <w:t xml:space="preserve"> nous allons implémenter des « patterns » vu en cours, tel que le « </w:t>
      </w:r>
      <w:proofErr w:type="spellStart"/>
      <w:r w:rsidR="001B0ACB">
        <w:rPr>
          <w:rFonts w:cs="Arial"/>
          <w:color w:val="000000"/>
          <w:szCs w:val="22"/>
          <w:lang w:eastAsia="fr-CH"/>
        </w:rPr>
        <w:t>Subject</w:t>
      </w:r>
      <w:proofErr w:type="spellEnd"/>
      <w:r w:rsidR="001B0ACB">
        <w:rPr>
          <w:rFonts w:cs="Arial"/>
          <w:color w:val="000000"/>
          <w:szCs w:val="22"/>
          <w:lang w:eastAsia="fr-CH"/>
        </w:rPr>
        <w:t>/Observer » ainsi que le « </w:t>
      </w:r>
      <w:r w:rsidR="00123157">
        <w:rPr>
          <w:rFonts w:cs="Arial"/>
          <w:color w:val="000000"/>
          <w:szCs w:val="22"/>
          <w:lang w:eastAsia="fr-CH"/>
        </w:rPr>
        <w:t>callback</w:t>
      </w:r>
      <w:r w:rsidR="001B0ACB">
        <w:rPr>
          <w:rFonts w:cs="Arial"/>
          <w:color w:val="000000"/>
          <w:szCs w:val="22"/>
          <w:lang w:eastAsia="fr-CH"/>
        </w:rPr>
        <w:t xml:space="preserve"> ». Pour ce faire nous avons développé un « Button Manager » qui permet de détecter un appui long ou court sur les boutons de notre </w:t>
      </w:r>
      <w:proofErr w:type="spellStart"/>
      <w:r w:rsidR="001B0ACB">
        <w:rPr>
          <w:rFonts w:cs="Arial"/>
          <w:color w:val="000000"/>
          <w:szCs w:val="22"/>
          <w:lang w:eastAsia="fr-CH"/>
        </w:rPr>
        <w:t>board</w:t>
      </w:r>
      <w:proofErr w:type="spellEnd"/>
      <w:r w:rsidR="001B0ACB">
        <w:rPr>
          <w:rFonts w:cs="Arial"/>
          <w:color w:val="000000"/>
          <w:szCs w:val="22"/>
          <w:lang w:eastAsia="fr-CH"/>
        </w:rPr>
        <w:t xml:space="preserve">. Le résultat est envoyé en UART à notre ordinateur. Un retour visuel grâce aux </w:t>
      </w:r>
      <w:proofErr w:type="spellStart"/>
      <w:r w:rsidR="001B0ACB">
        <w:rPr>
          <w:rFonts w:cs="Arial"/>
          <w:color w:val="000000"/>
          <w:szCs w:val="22"/>
          <w:lang w:eastAsia="fr-CH"/>
        </w:rPr>
        <w:t>LEDs</w:t>
      </w:r>
      <w:proofErr w:type="spellEnd"/>
      <w:r w:rsidR="001B0ACB">
        <w:rPr>
          <w:rFonts w:cs="Arial"/>
          <w:color w:val="000000"/>
          <w:szCs w:val="22"/>
          <w:lang w:eastAsia="fr-CH"/>
        </w:rPr>
        <w:t xml:space="preserve"> présentent sur notre </w:t>
      </w:r>
      <w:proofErr w:type="spellStart"/>
      <w:r w:rsidR="001B0ACB">
        <w:rPr>
          <w:rFonts w:cs="Arial"/>
          <w:color w:val="000000"/>
          <w:szCs w:val="22"/>
          <w:lang w:eastAsia="fr-CH"/>
        </w:rPr>
        <w:t>board</w:t>
      </w:r>
      <w:proofErr w:type="spellEnd"/>
      <w:r w:rsidR="001B0ACB">
        <w:rPr>
          <w:rFonts w:cs="Arial"/>
          <w:color w:val="000000"/>
          <w:szCs w:val="22"/>
          <w:lang w:eastAsia="fr-CH"/>
        </w:rPr>
        <w:t xml:space="preserve"> est aussi implémenté.</w:t>
      </w:r>
    </w:p>
    <w:p w14:paraId="4ACDA404" w14:textId="46CA31EA" w:rsidR="00E23951" w:rsidRPr="00E23951" w:rsidRDefault="00E23951" w:rsidP="00B27666">
      <w:p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val="en-US" w:eastAsia="fr-CH"/>
        </w:rPr>
      </w:pPr>
      <w:proofErr w:type="spellStart"/>
      <w:proofErr w:type="gramStart"/>
      <w:r w:rsidRPr="00E23951">
        <w:rPr>
          <w:rFonts w:cs="Arial"/>
          <w:color w:val="000000"/>
          <w:szCs w:val="22"/>
          <w:lang w:val="en-US" w:eastAsia="fr-CH"/>
        </w:rPr>
        <w:t>Github</w:t>
      </w:r>
      <w:proofErr w:type="spellEnd"/>
      <w:r w:rsidRPr="00E23951">
        <w:rPr>
          <w:rFonts w:cs="Arial"/>
          <w:color w:val="000000"/>
          <w:szCs w:val="22"/>
          <w:lang w:val="en-US" w:eastAsia="fr-CH"/>
        </w:rPr>
        <w:t> :</w:t>
      </w:r>
      <w:proofErr w:type="gramEnd"/>
      <w:r w:rsidRPr="00E23951">
        <w:rPr>
          <w:rFonts w:cs="Arial"/>
          <w:color w:val="000000"/>
          <w:szCs w:val="22"/>
          <w:lang w:val="en-US" w:eastAsia="fr-CH"/>
        </w:rPr>
        <w:t xml:space="preserve"> https://github.com/73jn/</w:t>
      </w:r>
      <w:r w:rsidR="001B0ACB">
        <w:rPr>
          <w:rFonts w:cs="Arial"/>
          <w:color w:val="000000"/>
          <w:szCs w:val="22"/>
          <w:lang w:val="en-US" w:eastAsia="fr-CH"/>
        </w:rPr>
        <w:t>ButtonManager</w:t>
      </w:r>
    </w:p>
    <w:p w14:paraId="15481490" w14:textId="49B29FF7" w:rsidR="0022682A" w:rsidRDefault="0022682A" w:rsidP="0022682A">
      <w:pPr>
        <w:pStyle w:val="Titre1"/>
      </w:pPr>
      <w:bookmarkStart w:id="3" w:name="_Toc57230711"/>
      <w:r>
        <w:t>Cahier des charges</w:t>
      </w:r>
      <w:bookmarkEnd w:id="3"/>
    </w:p>
    <w:p w14:paraId="347612E2" w14:textId="03C81C51" w:rsidR="00B27666" w:rsidRDefault="00E21405" w:rsidP="00B27666">
      <w:p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>Les objectifs</w:t>
      </w:r>
      <w:r w:rsidR="00952482">
        <w:rPr>
          <w:rFonts w:cs="Arial"/>
          <w:color w:val="000000"/>
          <w:szCs w:val="22"/>
          <w:lang w:eastAsia="fr-CH"/>
        </w:rPr>
        <w:t xml:space="preserve"> à remplir</w:t>
      </w:r>
      <w:r>
        <w:rPr>
          <w:rFonts w:cs="Arial"/>
          <w:color w:val="000000"/>
          <w:szCs w:val="22"/>
          <w:lang w:eastAsia="fr-CH"/>
        </w:rPr>
        <w:t xml:space="preserve"> sont :</w:t>
      </w:r>
    </w:p>
    <w:p w14:paraId="2EF2F6B1" w14:textId="2FC4F4F4" w:rsidR="00E23951" w:rsidRDefault="001B0ACB" w:rsidP="00E23951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Créer une classe </w:t>
      </w:r>
      <w:proofErr w:type="spellStart"/>
      <w:r>
        <w:rPr>
          <w:rFonts w:cs="Arial"/>
          <w:color w:val="000000"/>
          <w:szCs w:val="22"/>
          <w:lang w:eastAsia="fr-CH"/>
        </w:rPr>
        <w:t>ButtonController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qui reçoit des interruptions &amp; qui filtre les rebonds.</w:t>
      </w:r>
    </w:p>
    <w:p w14:paraId="31F5EE7D" w14:textId="3530AF8B" w:rsidR="001B0ACB" w:rsidRDefault="001B0ACB" w:rsidP="00E23951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La classe </w:t>
      </w:r>
      <w:proofErr w:type="spellStart"/>
      <w:r>
        <w:rPr>
          <w:rFonts w:cs="Arial"/>
          <w:color w:val="000000"/>
          <w:szCs w:val="22"/>
          <w:lang w:eastAsia="fr-CH"/>
        </w:rPr>
        <w:t>ButtonController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envoie </w:t>
      </w:r>
      <w:r w:rsidR="00123157">
        <w:rPr>
          <w:rFonts w:cs="Arial"/>
          <w:color w:val="000000"/>
          <w:szCs w:val="22"/>
          <w:lang w:eastAsia="fr-CH"/>
        </w:rPr>
        <w:t xml:space="preserve">les informations « Release &amp; </w:t>
      </w:r>
      <w:proofErr w:type="spellStart"/>
      <w:r w:rsidR="00123157">
        <w:rPr>
          <w:rFonts w:cs="Arial"/>
          <w:color w:val="000000"/>
          <w:szCs w:val="22"/>
          <w:lang w:eastAsia="fr-CH"/>
        </w:rPr>
        <w:t>Press</w:t>
      </w:r>
      <w:proofErr w:type="spellEnd"/>
      <w:r w:rsidR="00123157">
        <w:rPr>
          <w:rFonts w:cs="Arial"/>
          <w:color w:val="000000"/>
          <w:szCs w:val="22"/>
          <w:lang w:eastAsia="fr-CH"/>
        </w:rPr>
        <w:t> » via un pattern callback.</w:t>
      </w:r>
    </w:p>
    <w:p w14:paraId="27CB26AA" w14:textId="38DB9D73" w:rsidR="00123157" w:rsidRDefault="00123157" w:rsidP="00E23951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La classe </w:t>
      </w:r>
      <w:proofErr w:type="spellStart"/>
      <w:r>
        <w:rPr>
          <w:rFonts w:cs="Arial"/>
          <w:color w:val="000000"/>
          <w:szCs w:val="22"/>
          <w:lang w:eastAsia="fr-CH"/>
        </w:rPr>
        <w:t>ButtonsEventsHandler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doit détecter les long </w:t>
      </w:r>
      <w:proofErr w:type="spellStart"/>
      <w:r>
        <w:rPr>
          <w:rFonts w:cs="Arial"/>
          <w:color w:val="000000"/>
          <w:szCs w:val="22"/>
          <w:lang w:eastAsia="fr-CH"/>
        </w:rPr>
        <w:t>press</w:t>
      </w:r>
      <w:proofErr w:type="spellEnd"/>
      <w:r>
        <w:rPr>
          <w:rFonts w:cs="Arial"/>
          <w:color w:val="000000"/>
          <w:szCs w:val="22"/>
          <w:lang w:eastAsia="fr-CH"/>
        </w:rPr>
        <w:t xml:space="preserve"> et les short </w:t>
      </w:r>
      <w:proofErr w:type="spellStart"/>
      <w:r>
        <w:rPr>
          <w:rFonts w:cs="Arial"/>
          <w:color w:val="000000"/>
          <w:szCs w:val="22"/>
          <w:lang w:eastAsia="fr-CH"/>
        </w:rPr>
        <w:t>press</w:t>
      </w:r>
      <w:proofErr w:type="spellEnd"/>
      <w:r>
        <w:rPr>
          <w:rFonts w:cs="Arial"/>
          <w:color w:val="000000"/>
          <w:szCs w:val="22"/>
          <w:lang w:eastAsia="fr-CH"/>
        </w:rPr>
        <w:t>.</w:t>
      </w:r>
    </w:p>
    <w:p w14:paraId="3CF86805" w14:textId="77777777" w:rsidR="00123157" w:rsidRDefault="00123157" w:rsidP="00123157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La classe </w:t>
      </w:r>
      <w:proofErr w:type="spellStart"/>
      <w:r>
        <w:rPr>
          <w:rFonts w:cs="Arial"/>
          <w:color w:val="000000"/>
          <w:szCs w:val="22"/>
          <w:lang w:eastAsia="fr-CH"/>
        </w:rPr>
        <w:t>ButtonsEventsHandler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notifie la classe </w:t>
      </w:r>
      <w:proofErr w:type="spellStart"/>
      <w:r>
        <w:rPr>
          <w:rFonts w:cs="Arial"/>
          <w:color w:val="000000"/>
          <w:szCs w:val="22"/>
          <w:lang w:eastAsia="fr-CH"/>
        </w:rPr>
        <w:t>ButtonEventsLogger</w:t>
      </w:r>
      <w:proofErr w:type="spellEnd"/>
      <w:r>
        <w:rPr>
          <w:rFonts w:cs="Arial"/>
          <w:color w:val="000000"/>
          <w:szCs w:val="22"/>
          <w:lang w:eastAsia="fr-CH"/>
        </w:rPr>
        <w:t xml:space="preserve"> via un pattern Observer.</w:t>
      </w:r>
    </w:p>
    <w:p w14:paraId="091C879E" w14:textId="03CF1BE9" w:rsidR="00E23951" w:rsidRPr="00B868D5" w:rsidRDefault="00123157" w:rsidP="00B868D5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line="276" w:lineRule="auto"/>
        <w:rPr>
          <w:rFonts w:cs="Arial"/>
          <w:color w:val="000000"/>
          <w:szCs w:val="22"/>
          <w:lang w:eastAsia="fr-CH"/>
        </w:rPr>
      </w:pPr>
      <w:r>
        <w:rPr>
          <w:rFonts w:cs="Arial"/>
          <w:color w:val="000000"/>
          <w:szCs w:val="22"/>
          <w:lang w:eastAsia="fr-CH"/>
        </w:rPr>
        <w:t xml:space="preserve">Extra : Implémenter la classe </w:t>
      </w:r>
      <w:proofErr w:type="spellStart"/>
      <w:r>
        <w:rPr>
          <w:rFonts w:cs="Arial"/>
          <w:color w:val="000000"/>
          <w:szCs w:val="22"/>
          <w:lang w:eastAsia="fr-CH"/>
        </w:rPr>
        <w:t>LedEventsLogger</w:t>
      </w:r>
      <w:proofErr w:type="spellEnd"/>
      <w:r>
        <w:rPr>
          <w:rFonts w:cs="Arial"/>
          <w:color w:val="000000"/>
          <w:szCs w:val="22"/>
          <w:lang w:eastAsia="fr-CH"/>
        </w:rPr>
        <w:t>.</w:t>
      </w:r>
      <w:r w:rsidR="001D317B" w:rsidRPr="00B868D5">
        <w:rPr>
          <w:rFonts w:cs="Arial"/>
          <w:color w:val="000000"/>
          <w:szCs w:val="22"/>
          <w:lang w:eastAsia="fr-CH"/>
        </w:rPr>
        <w:br w:type="page"/>
      </w:r>
    </w:p>
    <w:p w14:paraId="6DBFE3AA" w14:textId="6026BDAC" w:rsidR="001D317B" w:rsidRDefault="001D317B" w:rsidP="001D317B">
      <w:pPr>
        <w:pStyle w:val="Titre1"/>
      </w:pPr>
      <w:bookmarkStart w:id="4" w:name="_Toc57230712"/>
      <w:r>
        <w:lastRenderedPageBreak/>
        <w:t>Diagramme de classe</w:t>
      </w:r>
      <w:bookmarkEnd w:id="4"/>
    </w:p>
    <w:p w14:paraId="51EF5507" w14:textId="2D2D604B" w:rsidR="00633609" w:rsidRDefault="00B868D5" w:rsidP="00C61547">
      <w:r>
        <w:t xml:space="preserve">Dans ce diagramme de classe, nous observons les relations entre les classes. On y retrouve 4 différents « package », tel que le package interface qui contient </w:t>
      </w:r>
      <w:r w:rsidR="00002829">
        <w:t>des classes abstraites</w:t>
      </w:r>
      <w:r>
        <w:t xml:space="preserve"> de pattern. Il y a ButtonEventsHandlerSubject et ButtonEventsHandlerObserver qui permettent un pattern observer.</w:t>
      </w:r>
    </w:p>
    <w:p w14:paraId="43861C8B" w14:textId="3022572E" w:rsidR="00B868D5" w:rsidRDefault="00B868D5" w:rsidP="00C61547">
      <w:r>
        <w:t>Les deux autres classes (ButtonsControllerCallbackCaller &amp; ButtonsControlerCallbackProvider) permettent un pattern callback.</w:t>
      </w:r>
    </w:p>
    <w:p w14:paraId="30775667" w14:textId="34F3FCAF" w:rsidR="00B868D5" w:rsidRDefault="00B868D5" w:rsidP="00C61547">
      <w:r>
        <w:t>Le package « </w:t>
      </w:r>
      <w:proofErr w:type="spellStart"/>
      <w:r>
        <w:t>board</w:t>
      </w:r>
      <w:proofErr w:type="spellEnd"/>
      <w:r>
        <w:t xml:space="preserve"> » contient la classe </w:t>
      </w:r>
      <w:proofErr w:type="spellStart"/>
      <w:r>
        <w:t>ButtonController</w:t>
      </w:r>
      <w:proofErr w:type="spellEnd"/>
      <w:r>
        <w:t xml:space="preserve"> qui lors d’une interruption filtre les rebonds </w:t>
      </w:r>
      <w:r w:rsidR="0038147F">
        <w:t xml:space="preserve">de l’interruption. Le signal est alors envoyé à la classe </w:t>
      </w:r>
      <w:proofErr w:type="spellStart"/>
      <w:r w:rsidR="0038147F">
        <w:t>ButtonEventsHandler</w:t>
      </w:r>
      <w:proofErr w:type="spellEnd"/>
      <w:r w:rsidR="0038147F">
        <w:t xml:space="preserve"> avec un callback.</w:t>
      </w:r>
    </w:p>
    <w:p w14:paraId="0F31A350" w14:textId="64F23797" w:rsidR="0038147F" w:rsidRDefault="0038147F" w:rsidP="00C61547">
      <w:r>
        <w:t xml:space="preserve">La classe </w:t>
      </w:r>
      <w:proofErr w:type="spellStart"/>
      <w:r>
        <w:t>ButtonEventsHandler</w:t>
      </w:r>
      <w:proofErr w:type="spellEnd"/>
      <w:r>
        <w:t xml:space="preserve"> dans le package « </w:t>
      </w:r>
      <w:proofErr w:type="spellStart"/>
      <w:r>
        <w:t>button</w:t>
      </w:r>
      <w:proofErr w:type="spellEnd"/>
      <w:r>
        <w:t> » permet de détecter un appui long sur le bouton d’un appui court. Le résultat est envoyé à tous les « </w:t>
      </w:r>
      <w:proofErr w:type="spellStart"/>
      <w:r>
        <w:t>observers</w:t>
      </w:r>
      <w:proofErr w:type="spellEnd"/>
      <w:r>
        <w:t> » grâce à un pattern « observer ».</w:t>
      </w:r>
    </w:p>
    <w:p w14:paraId="3B4B9577" w14:textId="2D736E82" w:rsidR="0038147F" w:rsidRDefault="00924B53" w:rsidP="00C61547">
      <w:r>
        <w:rPr>
          <w:noProof/>
        </w:rPr>
        <w:drawing>
          <wp:anchor distT="0" distB="0" distL="114300" distR="114300" simplePos="0" relativeHeight="252095488" behindDoc="0" locked="0" layoutInCell="1" allowOverlap="1" wp14:anchorId="09951C3F" wp14:editId="4650F807">
            <wp:simplePos x="0" y="0"/>
            <wp:positionH relativeFrom="column">
              <wp:posOffset>-866140</wp:posOffset>
            </wp:positionH>
            <wp:positionV relativeFrom="paragraph">
              <wp:posOffset>479425</wp:posOffset>
            </wp:positionV>
            <wp:extent cx="7461250" cy="4521835"/>
            <wp:effectExtent l="0" t="0" r="6350" b="0"/>
            <wp:wrapTopAndBottom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125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47F">
        <w:t xml:space="preserve">Les observer sont dans la classe app, qui contient un </w:t>
      </w:r>
      <w:proofErr w:type="spellStart"/>
      <w:r w:rsidR="0038147F">
        <w:t>ButtonEventsLogger</w:t>
      </w:r>
      <w:proofErr w:type="spellEnd"/>
      <w:r w:rsidR="0038147F">
        <w:t xml:space="preserve"> (envoie sur le port série des informations) ainsi qu’un </w:t>
      </w:r>
      <w:proofErr w:type="spellStart"/>
      <w:r w:rsidR="0038147F">
        <w:t>LedEventsLogger</w:t>
      </w:r>
      <w:proofErr w:type="spellEnd"/>
      <w:r w:rsidR="0038147F">
        <w:t xml:space="preserve"> (flash les </w:t>
      </w:r>
      <w:proofErr w:type="spellStart"/>
      <w:r w:rsidR="0038147F">
        <w:t>leds</w:t>
      </w:r>
      <w:proofErr w:type="spellEnd"/>
      <w:r w:rsidR="0038147F">
        <w:t xml:space="preserve"> en fonction des informations).</w:t>
      </w:r>
    </w:p>
    <w:p w14:paraId="0959E2F8" w14:textId="45CEE6A7" w:rsidR="0038147F" w:rsidRDefault="0038147F" w:rsidP="00C61547"/>
    <w:p w14:paraId="76650E31" w14:textId="07782C99" w:rsidR="002C741E" w:rsidRDefault="00633609" w:rsidP="00C61547">
      <w:r>
        <w:t xml:space="preserve"> </w:t>
      </w:r>
      <w:r w:rsidR="002C741E">
        <w:br w:type="page"/>
      </w:r>
    </w:p>
    <w:p w14:paraId="019420A9" w14:textId="6E5CBA54" w:rsidR="00952482" w:rsidRPr="00952482" w:rsidRDefault="00B27666" w:rsidP="002C741E">
      <w:pPr>
        <w:pStyle w:val="Titre1"/>
      </w:pPr>
      <w:bookmarkStart w:id="5" w:name="_Toc57230713"/>
      <w:r w:rsidRPr="002C741E">
        <w:lastRenderedPageBreak/>
        <w:t>Analyse</w:t>
      </w:r>
      <w:bookmarkEnd w:id="5"/>
    </w:p>
    <w:p w14:paraId="76A75554" w14:textId="37B65499" w:rsidR="00F61348" w:rsidRDefault="0038147F" w:rsidP="00C052C4">
      <w:pPr>
        <w:pStyle w:val="Titre2"/>
      </w:pPr>
      <w:bookmarkStart w:id="6" w:name="_Toc57230714"/>
      <w:r>
        <w:rPr>
          <w:noProof/>
        </w:rPr>
        <w:drawing>
          <wp:anchor distT="0" distB="0" distL="114300" distR="114300" simplePos="0" relativeHeight="252077056" behindDoc="0" locked="0" layoutInCell="1" allowOverlap="1" wp14:anchorId="7B28D047" wp14:editId="3669D0BB">
            <wp:simplePos x="0" y="0"/>
            <wp:positionH relativeFrom="page">
              <wp:align>center</wp:align>
            </wp:positionH>
            <wp:positionV relativeFrom="paragraph">
              <wp:posOffset>405765</wp:posOffset>
            </wp:positionV>
            <wp:extent cx="2809875" cy="1651000"/>
            <wp:effectExtent l="0" t="0" r="9525" b="635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ButtonController</w:t>
      </w:r>
      <w:bookmarkEnd w:id="6"/>
      <w:proofErr w:type="spellEnd"/>
    </w:p>
    <w:p w14:paraId="4E4703D7" w14:textId="2D9E7F07" w:rsidR="00094656" w:rsidRDefault="0038147F" w:rsidP="0038147F">
      <w:pPr>
        <w:pStyle w:val="Texte"/>
      </w:pPr>
      <w:r>
        <w:t xml:space="preserve">Dans la classe </w:t>
      </w:r>
      <w:proofErr w:type="spellStart"/>
      <w:r>
        <w:t>ButtonController</w:t>
      </w:r>
      <w:proofErr w:type="spellEnd"/>
      <w:r>
        <w:t xml:space="preserve">, nous effectuons un filtrage pour éviter les rebonds de notre interrupteur. Pour cela, nous utilisons une machine d’état qui lors d’un </w:t>
      </w:r>
      <w:proofErr w:type="spellStart"/>
      <w:r>
        <w:t>rising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ou un </w:t>
      </w:r>
      <w:proofErr w:type="spellStart"/>
      <w:r>
        <w:t>falling</w:t>
      </w:r>
      <w:proofErr w:type="spellEnd"/>
      <w:r>
        <w:t xml:space="preserve"> </w:t>
      </w:r>
      <w:proofErr w:type="spellStart"/>
      <w:r>
        <w:t>edge</w:t>
      </w:r>
      <w:proofErr w:type="spellEnd"/>
      <w:r>
        <w:t>, passe dans un état STATE_DEBOUNCE et attends 100ms avant de retourner dans l’état STATE_CHECK_BUTTONS où l’on vérifie l’état des boutons.</w:t>
      </w:r>
    </w:p>
    <w:p w14:paraId="347C0DE1" w14:textId="3DCEACE5" w:rsidR="0038147F" w:rsidRDefault="00ED3C35" w:rsidP="0038147F">
      <w:pPr>
        <w:pStyle w:val="Texte"/>
      </w:pPr>
      <w:r>
        <w:t xml:space="preserve">Ensuite, on envoie avec un pattern « callback » les boutons qui ont changé d’état à la classe </w:t>
      </w:r>
      <w:proofErr w:type="spellStart"/>
      <w:r>
        <w:t>ButtonEventsHandler</w:t>
      </w:r>
      <w:proofErr w:type="spellEnd"/>
    </w:p>
    <w:p w14:paraId="3CCB9520" w14:textId="3FE25B5F" w:rsidR="00ED3C35" w:rsidRDefault="00ED3C35" w:rsidP="00ED3C35">
      <w:pPr>
        <w:pStyle w:val="Titre2"/>
      </w:pPr>
      <w:bookmarkStart w:id="7" w:name="_Toc57230715"/>
      <w:r>
        <w:rPr>
          <w:noProof/>
        </w:rPr>
        <w:drawing>
          <wp:anchor distT="0" distB="0" distL="114300" distR="114300" simplePos="0" relativeHeight="252079104" behindDoc="0" locked="0" layoutInCell="1" allowOverlap="1" wp14:anchorId="2294D952" wp14:editId="69D82F3D">
            <wp:simplePos x="0" y="0"/>
            <wp:positionH relativeFrom="page">
              <wp:align>center</wp:align>
            </wp:positionH>
            <wp:positionV relativeFrom="paragraph">
              <wp:posOffset>542925</wp:posOffset>
            </wp:positionV>
            <wp:extent cx="3514725" cy="1984375"/>
            <wp:effectExtent l="0" t="0" r="9525" b="0"/>
            <wp:wrapTopAndBottom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ButtonEventsHandler</w:t>
      </w:r>
      <w:bookmarkEnd w:id="7"/>
      <w:proofErr w:type="spellEnd"/>
    </w:p>
    <w:p w14:paraId="3B8E3F46" w14:textId="79013F32" w:rsidR="00ED3C35" w:rsidRPr="00ED3C35" w:rsidRDefault="00ED3C35" w:rsidP="00ED3C35">
      <w:pPr>
        <w:pStyle w:val="Texte"/>
      </w:pPr>
    </w:p>
    <w:p w14:paraId="223D83B7" w14:textId="5B6573B2" w:rsidR="00094656" w:rsidRDefault="00ED3C35" w:rsidP="00A23142">
      <w:pPr>
        <w:pStyle w:val="Texte"/>
      </w:pPr>
      <w:r>
        <w:t xml:space="preserve">La classe </w:t>
      </w:r>
      <w:proofErr w:type="spellStart"/>
      <w:r>
        <w:t>ButtonEventsHandler</w:t>
      </w:r>
      <w:proofErr w:type="spellEnd"/>
      <w:r>
        <w:t xml:space="preserve"> possède une méthode « </w:t>
      </w:r>
      <w:proofErr w:type="spellStart"/>
      <w:proofErr w:type="gramStart"/>
      <w:r>
        <w:t>onButtonChanged</w:t>
      </w:r>
      <w:proofErr w:type="spellEnd"/>
      <w:r>
        <w:t>(</w:t>
      </w:r>
      <w:proofErr w:type="gramEnd"/>
      <w:r>
        <w:t xml:space="preserve">index, </w:t>
      </w:r>
      <w:proofErr w:type="spellStart"/>
      <w:r>
        <w:t>pressed</w:t>
      </w:r>
      <w:proofErr w:type="spellEnd"/>
      <w:r>
        <w:t xml:space="preserve">) » qui se fait appeler par la classe </w:t>
      </w:r>
      <w:proofErr w:type="spellStart"/>
      <w:r>
        <w:t>ButtonController</w:t>
      </w:r>
      <w:proofErr w:type="spellEnd"/>
      <w:r>
        <w:t>..</w:t>
      </w:r>
    </w:p>
    <w:p w14:paraId="5354AAB9" w14:textId="3B7DF20E" w:rsidR="00ED3C35" w:rsidRDefault="00ED3C35" w:rsidP="00ED3C35">
      <w:pPr>
        <w:pStyle w:val="Texte"/>
      </w:pPr>
      <w:r>
        <w:t>La classe reçoit alors l’ID du bouton ainsi que son nouvel état.</w:t>
      </w:r>
    </w:p>
    <w:p w14:paraId="17CCB709" w14:textId="40D3DB5D" w:rsidR="00ED3C35" w:rsidRPr="00A23142" w:rsidRDefault="00ED3C35" w:rsidP="00ED3C35">
      <w:pPr>
        <w:pStyle w:val="Texte"/>
      </w:pPr>
      <w:r>
        <w:t xml:space="preserve">Avec ses informations, une machine d’état </w:t>
      </w:r>
      <w:r w:rsidRPr="00ED3C35">
        <w:rPr>
          <w:b/>
          <w:bCs/>
          <w:u w:val="single"/>
        </w:rPr>
        <w:t>PAR BOUTON</w:t>
      </w:r>
      <w:r w:rsidRPr="00ED3C35">
        <w:t xml:space="preserve"> </w:t>
      </w:r>
      <w:r w:rsidR="002B7596">
        <w:t>(</w:t>
      </w:r>
      <w:proofErr w:type="spellStart"/>
      <w:r w:rsidR="002B7596">
        <w:t>ButtonStateSm</w:t>
      </w:r>
      <w:proofErr w:type="spellEnd"/>
      <w:r w:rsidR="002B7596">
        <w:t xml:space="preserve">) </w:t>
      </w:r>
      <w:r>
        <w:t xml:space="preserve">permet de filtrer les appuis court des appuis long. Au départ dans WAIT_BUTTON_PRESSED, on passe à l’état BUTTON_PRESSED lorsque l’on reçoit un événement que le bouton a été pressé. Dans cet état, on lance un timeout de 1 seconde. Si l’on relâche avant 1 seconde le bouton, on passe dans l’état BUTTON_SHORT_PRESSED et on notifie le </w:t>
      </w:r>
      <w:proofErr w:type="spellStart"/>
      <w:r>
        <w:t>ButtonEventsHandler</w:t>
      </w:r>
      <w:proofErr w:type="spellEnd"/>
      <w:r w:rsidR="002B7596">
        <w:t xml:space="preserve"> d’un appui court</w:t>
      </w:r>
      <w:r>
        <w:t>. Dans le cas contraire (on ne relâche pas le bouton avant 1 seconde),</w:t>
      </w:r>
      <w:r w:rsidR="00002829">
        <w:t xml:space="preserve"> </w:t>
      </w:r>
      <w:r w:rsidR="002B7596">
        <w:t>BUTTON_LONG_PRESSED et l’</w:t>
      </w:r>
      <w:r>
        <w:t xml:space="preserve">on notifie le </w:t>
      </w:r>
      <w:proofErr w:type="spellStart"/>
      <w:r>
        <w:t>ButtonEventsHandler</w:t>
      </w:r>
      <w:proofErr w:type="spellEnd"/>
      <w:r>
        <w:t xml:space="preserve"> d’un </w:t>
      </w:r>
      <w:r w:rsidR="002B7596">
        <w:t>appui long.</w:t>
      </w:r>
    </w:p>
    <w:p w14:paraId="1FED6218" w14:textId="77777777" w:rsidR="001D317B" w:rsidRDefault="001D317B">
      <w:pPr>
        <w:jc w:val="left"/>
        <w:rPr>
          <w:b/>
          <w:i/>
          <w:smallCaps/>
          <w:sz w:val="28"/>
        </w:rPr>
      </w:pPr>
      <w:r>
        <w:br w:type="page"/>
      </w:r>
    </w:p>
    <w:p w14:paraId="6DD06C2B" w14:textId="025082E0" w:rsidR="002B7596" w:rsidRDefault="002B7596" w:rsidP="002B7596">
      <w:pPr>
        <w:pStyle w:val="Titre2"/>
      </w:pPr>
      <w:bookmarkStart w:id="8" w:name="_Toc57230716"/>
      <w:r>
        <w:rPr>
          <w:noProof/>
        </w:rPr>
        <w:lastRenderedPageBreak/>
        <w:drawing>
          <wp:anchor distT="0" distB="0" distL="114300" distR="114300" simplePos="0" relativeHeight="252081152" behindDoc="0" locked="0" layoutInCell="1" allowOverlap="1" wp14:anchorId="166B5CB0" wp14:editId="65B98631">
            <wp:simplePos x="0" y="0"/>
            <wp:positionH relativeFrom="page">
              <wp:align>center</wp:align>
            </wp:positionH>
            <wp:positionV relativeFrom="paragraph">
              <wp:posOffset>309245</wp:posOffset>
            </wp:positionV>
            <wp:extent cx="3781425" cy="2690495"/>
            <wp:effectExtent l="0" t="0" r="9525" b="0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LedEventsLogger</w:t>
      </w:r>
      <w:bookmarkEnd w:id="8"/>
      <w:proofErr w:type="spellEnd"/>
    </w:p>
    <w:p w14:paraId="6E68AAEB" w14:textId="4331AD1E" w:rsidR="002B7596" w:rsidRPr="002B7596" w:rsidRDefault="002B7596" w:rsidP="002B7596"/>
    <w:p w14:paraId="33FD2EDA" w14:textId="05070882" w:rsidR="002B7596" w:rsidRDefault="002B7596" w:rsidP="002B7596">
      <w:r>
        <w:t xml:space="preserve">Cette classe est similaire au fonctionnement du </w:t>
      </w:r>
      <w:proofErr w:type="spellStart"/>
      <w:r>
        <w:t>ButtonsEventsHandler</w:t>
      </w:r>
      <w:proofErr w:type="spellEnd"/>
      <w:r>
        <w:t>, car elle contient aussi une machine d’état par bouton (</w:t>
      </w:r>
      <w:proofErr w:type="spellStart"/>
      <w:r>
        <w:t>LedEventsSm</w:t>
      </w:r>
      <w:proofErr w:type="spellEnd"/>
      <w:r>
        <w:t>).</w:t>
      </w:r>
    </w:p>
    <w:p w14:paraId="79DE0DB5" w14:textId="7CB39AEB" w:rsidR="002B7596" w:rsidRDefault="002B7596" w:rsidP="002B7596">
      <w:r w:rsidRPr="002B7596">
        <w:t>L’état WAIT_PRESSED_BUTTON est un</w:t>
      </w:r>
      <w:r>
        <w:t xml:space="preserve"> état où l’on attend une notification par le </w:t>
      </w:r>
      <w:proofErr w:type="spellStart"/>
      <w:r>
        <w:t>ButtonEventsHandler</w:t>
      </w:r>
      <w:proofErr w:type="spellEnd"/>
      <w:r>
        <w:t xml:space="preserve">. Si le « handler » notifie un appui court, on passe dans SET_LED_1 qui allume la LED correspondante et active un timeout de 500ms qui va permettre de passer au prochain état, OFF_LED_1. Cet état éteint la LED et envoie un </w:t>
      </w:r>
      <w:proofErr w:type="spellStart"/>
      <w:r>
        <w:t>event</w:t>
      </w:r>
      <w:proofErr w:type="spellEnd"/>
      <w:r>
        <w:t xml:space="preserve"> pour retourner dans WAIT_PRESSED_BUTTON.</w:t>
      </w:r>
    </w:p>
    <w:p w14:paraId="114B2348" w14:textId="59EA7D0B" w:rsidR="002B7596" w:rsidRDefault="002B7596" w:rsidP="002B7596">
      <w:r>
        <w:t>Si c’est un appui long, on fait la même chose que pour un appui court mais on flash la LED 2 fois.</w:t>
      </w:r>
    </w:p>
    <w:p w14:paraId="44BAB853" w14:textId="77777777" w:rsidR="002B7596" w:rsidRDefault="002B7596">
      <w:pPr>
        <w:jc w:val="left"/>
        <w:rPr>
          <w:b/>
          <w:i/>
          <w:smallCaps/>
          <w:sz w:val="28"/>
        </w:rPr>
      </w:pPr>
      <w:r>
        <w:br w:type="page"/>
      </w:r>
    </w:p>
    <w:p w14:paraId="13CBF13B" w14:textId="233D3A7B" w:rsidR="002B7596" w:rsidRDefault="00B33FBD" w:rsidP="002B7596">
      <w:pPr>
        <w:pStyle w:val="Titre2"/>
      </w:pPr>
      <w:bookmarkStart w:id="9" w:name="_Toc57230717"/>
      <w:r>
        <w:rPr>
          <w:noProof/>
        </w:rPr>
        <w:lastRenderedPageBreak/>
        <w:drawing>
          <wp:anchor distT="0" distB="0" distL="114300" distR="114300" simplePos="0" relativeHeight="252093440" behindDoc="0" locked="0" layoutInCell="1" allowOverlap="1" wp14:anchorId="2EB347A4" wp14:editId="24ADFA60">
            <wp:simplePos x="0" y="0"/>
            <wp:positionH relativeFrom="page">
              <wp:align>left</wp:align>
            </wp:positionH>
            <wp:positionV relativeFrom="paragraph">
              <wp:posOffset>224287</wp:posOffset>
            </wp:positionV>
            <wp:extent cx="7464689" cy="6183078"/>
            <wp:effectExtent l="0" t="0" r="3175" b="8255"/>
            <wp:wrapTopAndBottom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464689" cy="618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596">
        <w:t>Diagramme de séquence</w:t>
      </w:r>
      <w:bookmarkEnd w:id="9"/>
    </w:p>
    <w:p w14:paraId="0E0B533C" w14:textId="1141C55D" w:rsidR="00B33FBD" w:rsidRDefault="00B33FBD" w:rsidP="002B7596">
      <w:pPr>
        <w:pStyle w:val="Texte"/>
      </w:pPr>
    </w:p>
    <w:p w14:paraId="41CBC417" w14:textId="48696317" w:rsidR="002B7596" w:rsidRDefault="009B0D12" w:rsidP="002B7596">
      <w:pPr>
        <w:pStyle w:val="Texte"/>
      </w:pPr>
      <w:r>
        <w:t>Voici un diagramme de séquence qui représente une personne qui appuie sur le bouton moins d’une seconde (SHORT PRESS).</w:t>
      </w:r>
    </w:p>
    <w:p w14:paraId="16BFD268" w14:textId="4259FD13" w:rsidR="002B7596" w:rsidRPr="00B33FBD" w:rsidRDefault="009B0D12" w:rsidP="00B33FBD">
      <w:pPr>
        <w:pStyle w:val="Texte"/>
      </w:pPr>
      <w:r>
        <w:t>On peut voir que l’interruption appelle la méthode « </w:t>
      </w:r>
      <w:proofErr w:type="spellStart"/>
      <w:proofErr w:type="gramStart"/>
      <w:r>
        <w:t>onIrq</w:t>
      </w:r>
      <w:proofErr w:type="spellEnd"/>
      <w:r>
        <w:t>(</w:t>
      </w:r>
      <w:proofErr w:type="gramEnd"/>
      <w:r>
        <w:t xml:space="preserve">) » du </w:t>
      </w:r>
      <w:proofErr w:type="spellStart"/>
      <w:r>
        <w:t>ButtonController</w:t>
      </w:r>
      <w:proofErr w:type="spellEnd"/>
      <w:r>
        <w:t>. Dans cette méthode, on envoie un « </w:t>
      </w:r>
      <w:proofErr w:type="spellStart"/>
      <w:r>
        <w:t>event</w:t>
      </w:r>
      <w:proofErr w:type="spellEnd"/>
      <w:r>
        <w:t xml:space="preserve"> IRQ » dans la queue. Cet « </w:t>
      </w:r>
      <w:proofErr w:type="spellStart"/>
      <w:r>
        <w:t>event</w:t>
      </w:r>
      <w:proofErr w:type="spellEnd"/>
      <w:r>
        <w:t> » va faire changer d’état la machine d’état (on passe à STATE_DEBOUNCE pour attendre la fin des rebonds). Une fois avoir attendu 100ms, on mesure l’état des boutons dans STATE_CHECK_BUTTONS. On envoie l’informations des boutons qui ont changés d’état par un pattern callback avec la méthode « </w:t>
      </w:r>
      <w:proofErr w:type="spellStart"/>
      <w:proofErr w:type="gramStart"/>
      <w:r>
        <w:t>onButtonChanged</w:t>
      </w:r>
      <w:proofErr w:type="spellEnd"/>
      <w:r>
        <w:t>(</w:t>
      </w:r>
      <w:proofErr w:type="gramEnd"/>
      <w:r>
        <w:t xml:space="preserve">index, state) » de la classe </w:t>
      </w:r>
      <w:proofErr w:type="spellStart"/>
      <w:r>
        <w:t>ButtonEventsHandler</w:t>
      </w:r>
      <w:proofErr w:type="spellEnd"/>
      <w:r>
        <w:t>. Une fois dans cette méthode, on envoie un « </w:t>
      </w:r>
      <w:proofErr w:type="spellStart"/>
      <w:r>
        <w:t>event</w:t>
      </w:r>
      <w:proofErr w:type="spellEnd"/>
      <w:r>
        <w:t xml:space="preserve"> » dans la queue du XF de </w:t>
      </w:r>
      <w:proofErr w:type="spellStart"/>
      <w:r>
        <w:t>ButtonEventsHandler</w:t>
      </w:r>
      <w:proofErr w:type="spellEnd"/>
      <w:r>
        <w:t xml:space="preserve"> comme qui le bouton à été pressé. On passe alors dans un état (BUTTON_PRESSED) qui attend soit la fin du timeout de 1 seconde, soit le relâchement du bouton (&lt; 1 seconde). Notre utilisateur relâche le bouton avant ces 1 seconde, et nous allons passer à l’état BUTTON_SHORT_PRESSED. Dans cet état on </w:t>
      </w:r>
      <w:proofErr w:type="spellStart"/>
      <w:r>
        <w:t>unschedule</w:t>
      </w:r>
      <w:proofErr w:type="spellEnd"/>
      <w:r>
        <w:t xml:space="preserve"> le timeout de 1 seconde et on notifie les </w:t>
      </w:r>
      <w:proofErr w:type="spellStart"/>
      <w:r>
        <w:t>observers</w:t>
      </w:r>
      <w:proofErr w:type="spellEnd"/>
      <w:r>
        <w:t>.</w:t>
      </w:r>
    </w:p>
    <w:p w14:paraId="5511E722" w14:textId="2F889929" w:rsidR="001D317B" w:rsidRDefault="00B25BA7" w:rsidP="001D317B">
      <w:pPr>
        <w:pStyle w:val="Titre1"/>
      </w:pPr>
      <w:bookmarkStart w:id="10" w:name="_Toc57230718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7904AFAC" wp14:editId="135D651A">
                <wp:simplePos x="0" y="0"/>
                <wp:positionH relativeFrom="column">
                  <wp:posOffset>1517650</wp:posOffset>
                </wp:positionH>
                <wp:positionV relativeFrom="paragraph">
                  <wp:posOffset>3327400</wp:posOffset>
                </wp:positionV>
                <wp:extent cx="2447290" cy="635"/>
                <wp:effectExtent l="0" t="0" r="0" b="0"/>
                <wp:wrapTopAndBottom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985738" w14:textId="3FFAA977" w:rsidR="00B25BA7" w:rsidRPr="00FC5678" w:rsidRDefault="00B25BA7" w:rsidP="00B25BA7">
                            <w:pPr>
                              <w:pStyle w:val="Lgende0"/>
                              <w:jc w:val="center"/>
                              <w:rPr>
                                <w:b/>
                                <w:smallCaps/>
                                <w:noProof/>
                                <w:color w:val="auto"/>
                                <w:kern w:val="32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24B5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Short </w:t>
                            </w:r>
                            <w:proofErr w:type="spellStart"/>
                            <w:r>
                              <w:t>press</w:t>
                            </w:r>
                            <w:proofErr w:type="spellEnd"/>
                            <w:r>
                              <w:t xml:space="preserve"> sur tous les 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4AFAC" id="Zone de texte 25" o:spid="_x0000_s1027" type="#_x0000_t202" style="position:absolute;left:0;text-align:left;margin-left:119.5pt;margin-top:262pt;width:192.7pt;height: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" stroked="f">
                <v:textbox style="mso-fit-shape-to-text:t" inset="0,0,0,0">
                  <w:txbxContent>
                    <w:p w14:paraId="4F985738" w14:textId="3FFAA977" w:rsidR="00B25BA7" w:rsidRPr="00FC5678" w:rsidRDefault="00B25BA7" w:rsidP="00B25BA7">
                      <w:pPr>
                        <w:pStyle w:val="Lgende0"/>
                        <w:jc w:val="center"/>
                        <w:rPr>
                          <w:b/>
                          <w:smallCaps/>
                          <w:noProof/>
                          <w:color w:val="auto"/>
                          <w:kern w:val="32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24B5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Short </w:t>
                      </w:r>
                      <w:proofErr w:type="spellStart"/>
                      <w:r>
                        <w:t>press</w:t>
                      </w:r>
                      <w:proofErr w:type="spellEnd"/>
                      <w:r>
                        <w:t xml:space="preserve"> sur tous les boutons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5248" behindDoc="0" locked="0" layoutInCell="1" allowOverlap="1" wp14:anchorId="1894605F" wp14:editId="56832B7F">
            <wp:simplePos x="0" y="0"/>
            <wp:positionH relativeFrom="column">
              <wp:posOffset>1518249</wp:posOffset>
            </wp:positionH>
            <wp:positionV relativeFrom="paragraph">
              <wp:posOffset>604460</wp:posOffset>
            </wp:positionV>
            <wp:extent cx="2447619" cy="2666667"/>
            <wp:effectExtent l="0" t="0" r="0" b="63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317B">
        <w:t>Tests</w:t>
      </w:r>
      <w:bookmarkEnd w:id="10"/>
    </w:p>
    <w:p w14:paraId="6C1FE5C3" w14:textId="03D6E74C" w:rsidR="00826F17" w:rsidRPr="009B0D12" w:rsidRDefault="00B25BA7" w:rsidP="009B0D12">
      <w:pPr>
        <w:jc w:val="left"/>
        <w:rPr>
          <w:b/>
          <w:smallCaps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6673FC50" wp14:editId="5140153F">
                <wp:simplePos x="0" y="0"/>
                <wp:positionH relativeFrom="column">
                  <wp:posOffset>1631950</wp:posOffset>
                </wp:positionH>
                <wp:positionV relativeFrom="paragraph">
                  <wp:posOffset>7353300</wp:posOffset>
                </wp:positionV>
                <wp:extent cx="2494915" cy="635"/>
                <wp:effectExtent l="0" t="0" r="0" b="0"/>
                <wp:wrapTopAndBottom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2E21E4" w14:textId="21BF37FE" w:rsidR="00B25BA7" w:rsidRPr="00B42370" w:rsidRDefault="00B25BA7" w:rsidP="00B25BA7">
                            <w:pPr>
                              <w:pStyle w:val="Lgende0"/>
                              <w:jc w:val="center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24B5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Long </w:t>
                            </w:r>
                            <w:proofErr w:type="spellStart"/>
                            <w:r>
                              <w:t>press</w:t>
                            </w:r>
                            <w:proofErr w:type="spellEnd"/>
                            <w:r>
                              <w:t xml:space="preserve"> sur tous les boutons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3FC50" id="Zone de texte 27" o:spid="_x0000_s1028" type="#_x0000_t202" style="position:absolute;margin-left:128.5pt;margin-top:579pt;width:196.45pt;height:.0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" stroked="f">
                <v:textbox style="mso-fit-shape-to-text:t" inset="0,0,0,0">
                  <w:txbxContent>
                    <w:p w14:paraId="0B2E21E4" w14:textId="21BF37FE" w:rsidR="00B25BA7" w:rsidRPr="00B42370" w:rsidRDefault="00B25BA7" w:rsidP="00B25BA7">
                      <w:pPr>
                        <w:pStyle w:val="Lgende0"/>
                        <w:jc w:val="center"/>
                        <w:rPr>
                          <w:noProof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24B5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Long </w:t>
                      </w:r>
                      <w:proofErr w:type="spellStart"/>
                      <w:r>
                        <w:t>press</w:t>
                      </w:r>
                      <w:proofErr w:type="spellEnd"/>
                      <w:r>
                        <w:t xml:space="preserve"> sur tous les boutons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89344" behindDoc="0" locked="0" layoutInCell="1" allowOverlap="1" wp14:anchorId="28351317" wp14:editId="602F7F5B">
            <wp:simplePos x="0" y="0"/>
            <wp:positionH relativeFrom="page">
              <wp:align>center</wp:align>
            </wp:positionH>
            <wp:positionV relativeFrom="paragraph">
              <wp:posOffset>3420338</wp:posOffset>
            </wp:positionV>
            <wp:extent cx="2495238" cy="3876190"/>
            <wp:effectExtent l="0" t="0" r="635" b="0"/>
            <wp:wrapTopAndBottom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3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0D12">
        <w:br w:type="page"/>
      </w:r>
    </w:p>
    <w:p w14:paraId="0E92104F" w14:textId="473F0A5F" w:rsidR="00152472" w:rsidRDefault="00152472" w:rsidP="009B0D12">
      <w:pPr>
        <w:pStyle w:val="Titre1"/>
      </w:pPr>
      <w:bookmarkStart w:id="11" w:name="_Toc57230719"/>
      <w:r>
        <w:lastRenderedPageBreak/>
        <w:t>Résumé des tests</w:t>
      </w:r>
      <w:bookmarkEnd w:id="11"/>
    </w:p>
    <w:tbl>
      <w:tblPr>
        <w:tblStyle w:val="Grilledutableau"/>
        <w:tblW w:w="9639" w:type="dxa"/>
        <w:tblInd w:w="-5" w:type="dxa"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152472" w14:paraId="480BAF6B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14886365" w14:textId="14B19F9E" w:rsidR="00152472" w:rsidRDefault="00152472" w:rsidP="004B235B">
            <w:r>
              <w:t>Test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F59D21D" w14:textId="77777777" w:rsidR="00152472" w:rsidRDefault="00152472" w:rsidP="004B235B">
            <w:r>
              <w:t>Résultat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14:paraId="43DE73C2" w14:textId="77777777" w:rsidR="00152472" w:rsidRDefault="00152472" w:rsidP="004B235B">
            <w:r>
              <w:t>Remarque</w:t>
            </w:r>
          </w:p>
        </w:tc>
      </w:tr>
      <w:tr w:rsidR="00152472" w14:paraId="10B3C320" w14:textId="77777777" w:rsidTr="00B25BA7">
        <w:trPr>
          <w:trHeight w:val="238"/>
        </w:trPr>
        <w:tc>
          <w:tcPr>
            <w:tcW w:w="3213" w:type="dxa"/>
            <w:shd w:val="clear" w:color="auto" w:fill="D9D9D9" w:themeFill="background1" w:themeFillShade="D9"/>
          </w:tcPr>
          <w:p w14:paraId="2BD98955" w14:textId="2688A8D9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Recevoir des interruptions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53765712" w14:textId="651D98AE" w:rsidR="00152472" w:rsidRDefault="00152472" w:rsidP="00152472">
            <w:r>
              <w:t>Fonctionnel</w:t>
            </w:r>
          </w:p>
        </w:tc>
        <w:tc>
          <w:tcPr>
            <w:tcW w:w="3213" w:type="dxa"/>
            <w:shd w:val="clear" w:color="auto" w:fill="FFFFFF" w:themeFill="background1"/>
          </w:tcPr>
          <w:p w14:paraId="7DF73B88" w14:textId="77777777" w:rsidR="00152472" w:rsidRDefault="00152472" w:rsidP="00152472"/>
        </w:tc>
      </w:tr>
      <w:tr w:rsidR="00152472" w14:paraId="4FB1C703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2A62E6FE" w14:textId="78047ED3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Lire l’état des boutons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2F446B87" w14:textId="3B772DBE" w:rsidR="00152472" w:rsidRDefault="00152472" w:rsidP="00152472">
            <w:r>
              <w:t>Fonctionnel</w:t>
            </w:r>
          </w:p>
        </w:tc>
        <w:tc>
          <w:tcPr>
            <w:tcW w:w="3213" w:type="dxa"/>
            <w:shd w:val="clear" w:color="auto" w:fill="FFFFFF" w:themeFill="background1"/>
          </w:tcPr>
          <w:p w14:paraId="6EDDD7EE" w14:textId="77777777" w:rsidR="00152472" w:rsidRDefault="00152472" w:rsidP="00152472"/>
        </w:tc>
      </w:tr>
      <w:tr w:rsidR="00152472" w14:paraId="14B58A9C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361108FE" w14:textId="04FEFA93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Filtre antirebond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4692C72C" w14:textId="6384843D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07EFC718" w14:textId="77777777" w:rsidR="00152472" w:rsidRDefault="00152472" w:rsidP="00152472"/>
        </w:tc>
      </w:tr>
      <w:tr w:rsidR="00152472" w14:paraId="6E1C8686" w14:textId="77777777" w:rsidTr="00B25BA7">
        <w:trPr>
          <w:trHeight w:val="465"/>
        </w:trPr>
        <w:tc>
          <w:tcPr>
            <w:tcW w:w="3213" w:type="dxa"/>
            <w:shd w:val="clear" w:color="auto" w:fill="D9D9D9" w:themeFill="background1" w:themeFillShade="D9"/>
          </w:tcPr>
          <w:p w14:paraId="13934091" w14:textId="135DB19E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Callback </w:t>
            </w:r>
            <w:proofErr w:type="spellStart"/>
            <w:r>
              <w:rPr>
                <w:b/>
                <w:bCs/>
              </w:rPr>
              <w:t>ButtonController-ButtonEventsHandler</w:t>
            </w:r>
            <w:proofErr w:type="spellEnd"/>
          </w:p>
        </w:tc>
        <w:tc>
          <w:tcPr>
            <w:tcW w:w="3213" w:type="dxa"/>
            <w:shd w:val="clear" w:color="auto" w:fill="A8D08D" w:themeFill="accent6" w:themeFillTint="99"/>
          </w:tcPr>
          <w:p w14:paraId="1320AF81" w14:textId="6DD214C3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67F99D83" w14:textId="77777777" w:rsidR="00152472" w:rsidRDefault="00152472" w:rsidP="00152472"/>
        </w:tc>
      </w:tr>
      <w:tr w:rsidR="00152472" w14:paraId="29C9109E" w14:textId="77777777" w:rsidTr="00B25BA7">
        <w:trPr>
          <w:trHeight w:val="465"/>
        </w:trPr>
        <w:tc>
          <w:tcPr>
            <w:tcW w:w="3213" w:type="dxa"/>
            <w:shd w:val="clear" w:color="auto" w:fill="D9D9D9" w:themeFill="background1" w:themeFillShade="D9"/>
          </w:tcPr>
          <w:p w14:paraId="5761BE03" w14:textId="03263441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Détecter les appuis long et court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5BC35254" w14:textId="3F6FA0FA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6F3A472A" w14:textId="77777777" w:rsidR="00152472" w:rsidRDefault="00152472" w:rsidP="00152472"/>
        </w:tc>
      </w:tr>
      <w:tr w:rsidR="00152472" w14:paraId="689C9B3D" w14:textId="77777777" w:rsidTr="00B25BA7">
        <w:trPr>
          <w:trHeight w:val="238"/>
        </w:trPr>
        <w:tc>
          <w:tcPr>
            <w:tcW w:w="3213" w:type="dxa"/>
            <w:shd w:val="clear" w:color="auto" w:fill="D9D9D9" w:themeFill="background1" w:themeFillShade="D9"/>
          </w:tcPr>
          <w:p w14:paraId="18BD7BA1" w14:textId="1C339709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Notifier les </w:t>
            </w:r>
            <w:proofErr w:type="spellStart"/>
            <w:r>
              <w:rPr>
                <w:b/>
                <w:bCs/>
              </w:rPr>
              <w:t>observers</w:t>
            </w:r>
            <w:proofErr w:type="spellEnd"/>
          </w:p>
        </w:tc>
        <w:tc>
          <w:tcPr>
            <w:tcW w:w="3213" w:type="dxa"/>
            <w:shd w:val="clear" w:color="auto" w:fill="A8D08D" w:themeFill="accent6" w:themeFillTint="99"/>
          </w:tcPr>
          <w:p w14:paraId="383C7DDF" w14:textId="1A5E2F7E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03B59833" w14:textId="77777777" w:rsidR="00152472" w:rsidRDefault="00152472" w:rsidP="00152472"/>
        </w:tc>
      </w:tr>
      <w:tr w:rsidR="00152472" w14:paraId="5DDAD86A" w14:textId="77777777" w:rsidTr="00B25BA7">
        <w:trPr>
          <w:trHeight w:val="465"/>
        </w:trPr>
        <w:tc>
          <w:tcPr>
            <w:tcW w:w="3213" w:type="dxa"/>
            <w:shd w:val="clear" w:color="auto" w:fill="D9D9D9" w:themeFill="background1" w:themeFillShade="D9"/>
          </w:tcPr>
          <w:p w14:paraId="20999262" w14:textId="1697AE24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Envoyer sur le port série les informations</w:t>
            </w:r>
          </w:p>
        </w:tc>
        <w:tc>
          <w:tcPr>
            <w:tcW w:w="3213" w:type="dxa"/>
            <w:shd w:val="clear" w:color="auto" w:fill="A8D08D" w:themeFill="accent6" w:themeFillTint="99"/>
          </w:tcPr>
          <w:p w14:paraId="3E91826F" w14:textId="2A50B1D7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6F45A514" w14:textId="77777777" w:rsidR="00152472" w:rsidRDefault="00152472" w:rsidP="00152472"/>
        </w:tc>
      </w:tr>
      <w:tr w:rsidR="00152472" w14:paraId="24A40DD6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30872712" w14:textId="7D0950ED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Flasher les </w:t>
            </w:r>
            <w:proofErr w:type="spellStart"/>
            <w:r>
              <w:rPr>
                <w:b/>
                <w:bCs/>
              </w:rPr>
              <w:t>LEDs</w:t>
            </w:r>
            <w:proofErr w:type="spellEnd"/>
          </w:p>
        </w:tc>
        <w:tc>
          <w:tcPr>
            <w:tcW w:w="3213" w:type="dxa"/>
            <w:shd w:val="clear" w:color="auto" w:fill="A8D08D" w:themeFill="accent6" w:themeFillTint="99"/>
          </w:tcPr>
          <w:p w14:paraId="4BF2A0E6" w14:textId="74C3605D" w:rsidR="00152472" w:rsidRDefault="00152472" w:rsidP="00152472">
            <w:r>
              <w:t>Fonctionnel</w:t>
            </w:r>
          </w:p>
        </w:tc>
        <w:tc>
          <w:tcPr>
            <w:tcW w:w="3213" w:type="dxa"/>
          </w:tcPr>
          <w:p w14:paraId="36137CB5" w14:textId="77777777" w:rsidR="00152472" w:rsidRDefault="00152472" w:rsidP="00152472"/>
        </w:tc>
      </w:tr>
      <w:tr w:rsidR="00152472" w14:paraId="3D93D075" w14:textId="77777777" w:rsidTr="00B25BA7">
        <w:trPr>
          <w:trHeight w:val="226"/>
        </w:trPr>
        <w:tc>
          <w:tcPr>
            <w:tcW w:w="3213" w:type="dxa"/>
            <w:shd w:val="clear" w:color="auto" w:fill="D9D9D9" w:themeFill="background1" w:themeFillShade="D9"/>
          </w:tcPr>
          <w:p w14:paraId="218F48B4" w14:textId="3AE8CB4E" w:rsidR="00152472" w:rsidRPr="00152472" w:rsidRDefault="00B25BA7" w:rsidP="00152472">
            <w:pPr>
              <w:rPr>
                <w:b/>
                <w:bCs/>
              </w:rPr>
            </w:pPr>
            <w:r>
              <w:rPr>
                <w:b/>
                <w:bCs/>
              </w:rPr>
              <w:t>Écrire sur la carte SD</w:t>
            </w:r>
          </w:p>
        </w:tc>
        <w:tc>
          <w:tcPr>
            <w:tcW w:w="3213" w:type="dxa"/>
            <w:shd w:val="clear" w:color="auto" w:fill="FFC000"/>
          </w:tcPr>
          <w:p w14:paraId="10E4E9ED" w14:textId="6E6B762C" w:rsidR="00152472" w:rsidRDefault="00B25BA7" w:rsidP="00152472">
            <w:r>
              <w:t>Non implémenté</w:t>
            </w:r>
          </w:p>
        </w:tc>
        <w:tc>
          <w:tcPr>
            <w:tcW w:w="3213" w:type="dxa"/>
          </w:tcPr>
          <w:p w14:paraId="38EED5FB" w14:textId="3119F6A6" w:rsidR="00152472" w:rsidRDefault="00B33FBD" w:rsidP="00152472">
            <w:r>
              <w:t>Optionnel</w:t>
            </w:r>
          </w:p>
        </w:tc>
      </w:tr>
    </w:tbl>
    <w:p w14:paraId="601B3376" w14:textId="77777777" w:rsidR="00152472" w:rsidRPr="00152472" w:rsidRDefault="00152472" w:rsidP="00152472"/>
    <w:p w14:paraId="46CB27DE" w14:textId="272E1116" w:rsidR="00186010" w:rsidRDefault="00186010" w:rsidP="00462B0F">
      <w:pPr>
        <w:pStyle w:val="Titre1"/>
      </w:pPr>
      <w:bookmarkStart w:id="12" w:name="_Toc57230720"/>
      <w:r>
        <w:t>Conclusion</w:t>
      </w:r>
      <w:bookmarkEnd w:id="12"/>
    </w:p>
    <w:p w14:paraId="6D46EB2C" w14:textId="2C398BDF" w:rsidR="00B25BA7" w:rsidRDefault="00B25BA7" w:rsidP="00462B0F">
      <w:pPr>
        <w:pStyle w:val="Texte"/>
      </w:pPr>
      <w:r>
        <w:t xml:space="preserve">Durant ce projet, nous avons appris à utiliser des patterns pour communiquer entre nos classes. Nous avons utilisé l’architecture Exécution Framework développé dans un projet précédent. Le projet fonctionne à </w:t>
      </w:r>
      <w:r w:rsidR="00846867">
        <w:t>100</w:t>
      </w:r>
      <w:r>
        <w:t>% (il manque</w:t>
      </w:r>
      <w:r w:rsidR="00846867">
        <w:t xml:space="preserve"> uniquement</w:t>
      </w:r>
      <w:r>
        <w:t xml:space="preserve"> l’extra carte SD, mais non obligatoire).</w:t>
      </w:r>
    </w:p>
    <w:p w14:paraId="2CE5D1A0" w14:textId="7170CF72" w:rsidR="00462B0F" w:rsidRDefault="00462B0F" w:rsidP="00462B0F">
      <w:pPr>
        <w:pStyle w:val="Titre1"/>
      </w:pPr>
      <w:bookmarkStart w:id="13" w:name="_Toc57230721"/>
      <w:r>
        <w:t>Annexes</w:t>
      </w:r>
      <w:bookmarkEnd w:id="13"/>
    </w:p>
    <w:p w14:paraId="0FD34F4A" w14:textId="03E36FA7" w:rsidR="00462B0F" w:rsidRPr="00462B0F" w:rsidRDefault="00462B0F" w:rsidP="00462B0F">
      <w:proofErr w:type="spellStart"/>
      <w:r>
        <w:t>Github</w:t>
      </w:r>
      <w:proofErr w:type="spellEnd"/>
      <w:r>
        <w:t> : github.com/73jn/</w:t>
      </w:r>
      <w:proofErr w:type="spellStart"/>
      <w:r w:rsidR="009B0D12">
        <w:t>ButtonManager</w:t>
      </w:r>
      <w:proofErr w:type="spellEnd"/>
    </w:p>
    <w:sectPr w:rsidR="00462B0F" w:rsidRPr="00462B0F" w:rsidSect="004B357B">
      <w:headerReference w:type="default" r:id="rId17"/>
      <w:footerReference w:type="default" r:id="rId18"/>
      <w:pgSz w:w="11906" w:h="16838" w:code="9"/>
      <w:pgMar w:top="1418" w:right="851" w:bottom="1418" w:left="1418" w:header="720" w:footer="720" w:gutter="0"/>
      <w:pgNumType w:start="0"/>
      <w:cols w:space="720" w:equalWidth="0">
        <w:col w:w="9637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E89A7" w14:textId="77777777" w:rsidR="009564C3" w:rsidRDefault="009564C3">
      <w:r>
        <w:separator/>
      </w:r>
    </w:p>
  </w:endnote>
  <w:endnote w:type="continuationSeparator" w:id="0">
    <w:p w14:paraId="1C2FF446" w14:textId="77777777" w:rsidR="009564C3" w:rsidRDefault="009564C3">
      <w:r>
        <w:continuationSeparator/>
      </w:r>
    </w:p>
  </w:endnote>
  <w:endnote w:type="continuationNotice" w:id="1">
    <w:p w14:paraId="7BD0DF8F" w14:textId="77777777" w:rsidR="009564C3" w:rsidRDefault="009564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E1646" w14:textId="77777777" w:rsidR="00633609" w:rsidRDefault="00633609" w:rsidP="00EA2A6E">
    <w:pPr>
      <w:pBdr>
        <w:top w:val="single" w:sz="4" w:space="4" w:color="auto"/>
      </w:pBdr>
      <w:tabs>
        <w:tab w:val="left" w:pos="993"/>
      </w:tabs>
      <w:rPr>
        <w:b/>
        <w:smallCaps/>
        <w:sz w:val="20"/>
      </w:rPr>
    </w:pPr>
    <w:r>
      <w:rPr>
        <w:b/>
        <w:smallCaps/>
        <w:noProof/>
        <w:sz w:val="20"/>
        <w:lang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915E6E" wp14:editId="62E052D0">
              <wp:simplePos x="0" y="0"/>
              <wp:positionH relativeFrom="column">
                <wp:posOffset>4980305</wp:posOffset>
              </wp:positionH>
              <wp:positionV relativeFrom="paragraph">
                <wp:posOffset>87630</wp:posOffset>
              </wp:positionV>
              <wp:extent cx="1105535" cy="228600"/>
              <wp:effectExtent l="0" t="0" r="0" b="0"/>
              <wp:wrapNone/>
              <wp:docPr id="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5535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C684AB" w14:textId="3A317A98" w:rsidR="00633609" w:rsidRDefault="00633609">
                          <w:pPr>
                            <w:jc w:val="righ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i/>
                              <w:iCs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15E6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left:0;text-align:left;margin-left:392.15pt;margin-top:6.9pt;width:87.0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" stroked="f">
              <v:textbox inset="0,0,0,0">
                <w:txbxContent>
                  <w:p w14:paraId="56C684AB" w14:textId="3A317A98" w:rsidR="00633609" w:rsidRDefault="00633609"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i/>
                        <w:iCs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CH"/>
      </w:rPr>
      <w:drawing>
        <wp:inline distT="0" distB="0" distL="0" distR="0" wp14:anchorId="52D5DFE3" wp14:editId="71FAD7A3">
          <wp:extent cx="1090863" cy="298732"/>
          <wp:effectExtent l="0" t="0" r="0" b="6350"/>
          <wp:docPr id="53" name="Picture 53" descr="Résultat de recherche d'images pour &quot;hes so valais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hes so valais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662" cy="3107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B91BB" w14:textId="77777777" w:rsidR="009564C3" w:rsidRDefault="009564C3">
      <w:r>
        <w:separator/>
      </w:r>
    </w:p>
  </w:footnote>
  <w:footnote w:type="continuationSeparator" w:id="0">
    <w:p w14:paraId="3D1E909B" w14:textId="77777777" w:rsidR="009564C3" w:rsidRDefault="009564C3">
      <w:r>
        <w:continuationSeparator/>
      </w:r>
    </w:p>
  </w:footnote>
  <w:footnote w:type="continuationNotice" w:id="1">
    <w:p w14:paraId="4F15FBBE" w14:textId="77777777" w:rsidR="009564C3" w:rsidRDefault="009564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A0739" w14:textId="342F07E7" w:rsidR="00633609" w:rsidRPr="001B0ACB" w:rsidRDefault="00633609">
    <w:pPr>
      <w:pStyle w:val="En-tte"/>
      <w:tabs>
        <w:tab w:val="clear" w:pos="9072"/>
        <w:tab w:val="right" w:pos="9639"/>
      </w:tabs>
      <w:rPr>
        <w:sz w:val="20"/>
        <w:lang w:val="de-CH"/>
      </w:rPr>
    </w:pPr>
    <w:r w:rsidRPr="001B0ACB">
      <w:rPr>
        <w:b/>
        <w:sz w:val="20"/>
        <w:lang w:val="de-CH"/>
      </w:rPr>
      <w:t>Jean Nanchen</w:t>
    </w:r>
    <w:r w:rsidRPr="001B0ACB">
      <w:rPr>
        <w:sz w:val="20"/>
        <w:lang w:val="de-CH"/>
      </w:rPr>
      <w:tab/>
      <w:t xml:space="preserve"> </w:t>
    </w:r>
    <w:r w:rsidRPr="001B0ACB">
      <w:rPr>
        <w:sz w:val="20"/>
        <w:lang w:val="de-CH"/>
      </w:rPr>
      <w:tab/>
    </w:r>
    <w:r w:rsidR="001B0ACB" w:rsidRPr="001B0ACB">
      <w:rPr>
        <w:b/>
        <w:i/>
        <w:smallCaps/>
        <w:sz w:val="24"/>
        <w:lang w:val="de-CH"/>
      </w:rPr>
      <w:t>Pattern – Button Man</w:t>
    </w:r>
    <w:r w:rsidR="001B0ACB">
      <w:rPr>
        <w:b/>
        <w:i/>
        <w:smallCaps/>
        <w:sz w:val="24"/>
        <w:lang w:val="de-CH"/>
      </w:rPr>
      <w:t>ager</w:t>
    </w:r>
  </w:p>
  <w:p w14:paraId="6903E2E2" w14:textId="7295FD25" w:rsidR="00633609" w:rsidRPr="001B0ACB" w:rsidRDefault="00633609">
    <w:pPr>
      <w:pStyle w:val="En-tte"/>
      <w:pBdr>
        <w:bottom w:val="single" w:sz="4" w:space="3" w:color="auto"/>
      </w:pBdr>
      <w:tabs>
        <w:tab w:val="clear" w:pos="9072"/>
        <w:tab w:val="right" w:pos="9639"/>
      </w:tabs>
      <w:rPr>
        <w:b/>
        <w:sz w:val="20"/>
        <w:lang w:val="de-CH"/>
      </w:rPr>
    </w:pPr>
    <w:r w:rsidRPr="001B0ACB">
      <w:rPr>
        <w:b/>
        <w:i/>
        <w:smallCaps/>
        <w:sz w:val="24"/>
        <w:lang w:val="de-CH"/>
      </w:rPr>
      <w:tab/>
    </w:r>
    <w:r w:rsidRPr="001B0ACB">
      <w:rPr>
        <w:b/>
        <w:i/>
        <w:smallCaps/>
        <w:sz w:val="24"/>
        <w:lang w:val="de-CH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4971BC9"/>
    <w:multiLevelType w:val="hybridMultilevel"/>
    <w:tmpl w:val="F945723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FFFFFFFB"/>
    <w:multiLevelType w:val="multilevel"/>
    <w:tmpl w:val="108631D0"/>
    <w:lvl w:ilvl="0">
      <w:start w:val="1"/>
      <w:numFmt w:val="decimal"/>
      <w:pStyle w:val="Titre1"/>
      <w:lvlText w:val="%1.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2277" w:hanging="576"/>
      </w:pPr>
      <w:rPr>
        <w:b/>
      </w:rPr>
    </w:lvl>
    <w:lvl w:ilvl="2">
      <w:start w:val="1"/>
      <w:numFmt w:val="decimal"/>
      <w:lvlText w:val="%1.%2.%3"/>
      <w:legacy w:legacy="1" w:legacySpace="120" w:legacyIndent="720"/>
      <w:lvlJc w:val="left"/>
      <w:pPr>
        <w:ind w:left="1021" w:hanging="720"/>
      </w:pPr>
      <w:rPr>
        <w:b/>
      </w:r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021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25B0D78"/>
    <w:multiLevelType w:val="hybridMultilevel"/>
    <w:tmpl w:val="C6E4C06E"/>
    <w:lvl w:ilvl="0" w:tplc="FFF272D8">
      <w:start w:val="1"/>
      <w:numFmt w:val="decimal"/>
      <w:pStyle w:val="Exercicefr"/>
      <w:lvlText w:val="Exercice %1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 w:val="0"/>
        <w:color w:val="auto"/>
        <w:sz w:val="22"/>
        <w:u w:val="single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5188F"/>
    <w:multiLevelType w:val="hybridMultilevel"/>
    <w:tmpl w:val="D15EB0A0"/>
    <w:lvl w:ilvl="0" w:tplc="A5F644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406F3"/>
    <w:multiLevelType w:val="hybridMultilevel"/>
    <w:tmpl w:val="9DA2FA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95480"/>
    <w:multiLevelType w:val="hybridMultilevel"/>
    <w:tmpl w:val="4A38CD10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B4147DE"/>
    <w:multiLevelType w:val="hybridMultilevel"/>
    <w:tmpl w:val="C8B6A3D2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1DF286E"/>
    <w:multiLevelType w:val="multilevel"/>
    <w:tmpl w:val="609E03D2"/>
    <w:styleLink w:val="WWOutlineListStyl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9" w15:restartNumberingAfterBreak="0">
    <w:nsid w:val="26F9593A"/>
    <w:multiLevelType w:val="hybridMultilevel"/>
    <w:tmpl w:val="A1780FA4"/>
    <w:lvl w:ilvl="0" w:tplc="1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E359E"/>
    <w:multiLevelType w:val="hybridMultilevel"/>
    <w:tmpl w:val="5EC8B348"/>
    <w:lvl w:ilvl="0" w:tplc="10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336E309F"/>
    <w:multiLevelType w:val="hybridMultilevel"/>
    <w:tmpl w:val="EBE41A7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44E51D5"/>
    <w:multiLevelType w:val="hybridMultilevel"/>
    <w:tmpl w:val="4A38CD10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39856997"/>
    <w:multiLevelType w:val="hybridMultilevel"/>
    <w:tmpl w:val="0D4EC7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E7ADA"/>
    <w:multiLevelType w:val="hybridMultilevel"/>
    <w:tmpl w:val="A2B8D7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74C7D"/>
    <w:multiLevelType w:val="hybridMultilevel"/>
    <w:tmpl w:val="502ADC4E"/>
    <w:lvl w:ilvl="0" w:tplc="F3802A2C">
      <w:start w:val="1"/>
      <w:numFmt w:val="decimal"/>
      <w:pStyle w:val="dfinition"/>
      <w:lvlText w:val="%1."/>
      <w:lvlJc w:val="left"/>
      <w:pPr>
        <w:tabs>
          <w:tab w:val="num" w:pos="720"/>
        </w:tabs>
        <w:ind w:left="720" w:hanging="360"/>
      </w:pPr>
    </w:lvl>
    <w:lvl w:ilvl="1" w:tplc="594667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A7047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10ABE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762F4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0228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0E3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DA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112F5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E75592"/>
    <w:multiLevelType w:val="multilevel"/>
    <w:tmpl w:val="3A1EF4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D1EE5"/>
    <w:multiLevelType w:val="hybridMultilevel"/>
    <w:tmpl w:val="D27EB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652A3"/>
    <w:multiLevelType w:val="multilevel"/>
    <w:tmpl w:val="F760DE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AD7264"/>
    <w:multiLevelType w:val="multilevel"/>
    <w:tmpl w:val="609E03D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0" w15:restartNumberingAfterBreak="0">
    <w:nsid w:val="4AB37D8D"/>
    <w:multiLevelType w:val="hybridMultilevel"/>
    <w:tmpl w:val="49744374"/>
    <w:lvl w:ilvl="0" w:tplc="1ABE30C4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C4E21"/>
    <w:multiLevelType w:val="hybridMultilevel"/>
    <w:tmpl w:val="4A54D464"/>
    <w:lvl w:ilvl="0" w:tplc="1ABE30C4">
      <w:numFmt w:val="bullet"/>
      <w:lvlText w:val="•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FE0785A"/>
    <w:multiLevelType w:val="hybridMultilevel"/>
    <w:tmpl w:val="E4A070EA"/>
    <w:lvl w:ilvl="0" w:tplc="5718B3A6">
      <w:start w:val="1"/>
      <w:numFmt w:val="decimal"/>
      <w:pStyle w:val="Exercice"/>
      <w:lvlText w:val="Exercice / Übung %1"/>
      <w:lvlJc w:val="left"/>
      <w:pPr>
        <w:tabs>
          <w:tab w:val="num" w:pos="2160"/>
        </w:tabs>
        <w:ind w:left="0" w:firstLine="0"/>
      </w:pPr>
      <w:rPr>
        <w:rFonts w:ascii="Arial" w:hAnsi="Arial" w:hint="default"/>
        <w:b/>
        <w:i w:val="0"/>
        <w:color w:val="auto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9506C6"/>
    <w:multiLevelType w:val="hybridMultilevel"/>
    <w:tmpl w:val="084CA79C"/>
    <w:lvl w:ilvl="0" w:tplc="19FA14B6">
      <w:start w:val="2"/>
      <w:numFmt w:val="bullet"/>
      <w:lvlText w:val="•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65595BFB"/>
    <w:multiLevelType w:val="hybridMultilevel"/>
    <w:tmpl w:val="03B46712"/>
    <w:lvl w:ilvl="0" w:tplc="100C000F">
      <w:start w:val="1"/>
      <w:numFmt w:val="decimal"/>
      <w:lvlText w:val="%1."/>
      <w:lvlJc w:val="left"/>
      <w:pPr>
        <w:ind w:left="1004" w:hanging="360"/>
      </w:p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66272C92"/>
    <w:multiLevelType w:val="hybridMultilevel"/>
    <w:tmpl w:val="2F983D9A"/>
    <w:lvl w:ilvl="0" w:tplc="10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8E9C006"/>
    <w:multiLevelType w:val="hybridMultilevel"/>
    <w:tmpl w:val="12AC2E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1"/>
  </w:num>
  <w:num w:numId="10">
    <w:abstractNumId w:val="4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23"/>
  </w:num>
  <w:num w:numId="14">
    <w:abstractNumId w:val="24"/>
  </w:num>
  <w:num w:numId="15">
    <w:abstractNumId w:val="12"/>
  </w:num>
  <w:num w:numId="16">
    <w:abstractNumId w:val="6"/>
  </w:num>
  <w:num w:numId="17">
    <w:abstractNumId w:val="8"/>
  </w:num>
  <w:num w:numId="18">
    <w:abstractNumId w:val="19"/>
  </w:num>
  <w:num w:numId="19">
    <w:abstractNumId w:val="25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1"/>
  </w:num>
  <w:num w:numId="23">
    <w:abstractNumId w:val="17"/>
  </w:num>
  <w:num w:numId="24">
    <w:abstractNumId w:val="21"/>
  </w:num>
  <w:num w:numId="25">
    <w:abstractNumId w:val="20"/>
  </w:num>
  <w:num w:numId="26">
    <w:abstractNumId w:val="14"/>
  </w:num>
  <w:num w:numId="27">
    <w:abstractNumId w:val="0"/>
  </w:num>
  <w:num w:numId="28">
    <w:abstractNumId w:val="5"/>
  </w:num>
  <w:num w:numId="2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activeWritingStyle w:appName="MSWord" w:lang="fr-CH" w:vendorID="9" w:dllVersion="512" w:checkStyle="1"/>
  <w:activeWritingStyle w:appName="MSWord" w:lang="fr-FR" w:vendorID="9" w:dllVersion="512" w:checkStyle="1"/>
  <w:activeWritingStyle w:appName="MSWord" w:lang="de-DE" w:vendorID="9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698"/>
    <w:rsid w:val="00002829"/>
    <w:rsid w:val="00002895"/>
    <w:rsid w:val="000047F3"/>
    <w:rsid w:val="0000784B"/>
    <w:rsid w:val="00007CB4"/>
    <w:rsid w:val="00013B14"/>
    <w:rsid w:val="00015925"/>
    <w:rsid w:val="00017FA0"/>
    <w:rsid w:val="00021EF7"/>
    <w:rsid w:val="00024BAC"/>
    <w:rsid w:val="00025B5B"/>
    <w:rsid w:val="00030B4E"/>
    <w:rsid w:val="00033CD6"/>
    <w:rsid w:val="00036AE5"/>
    <w:rsid w:val="00037B1F"/>
    <w:rsid w:val="00041CA8"/>
    <w:rsid w:val="0004361E"/>
    <w:rsid w:val="00057ACB"/>
    <w:rsid w:val="00060378"/>
    <w:rsid w:val="00063449"/>
    <w:rsid w:val="00064BCE"/>
    <w:rsid w:val="000678F8"/>
    <w:rsid w:val="00075ED5"/>
    <w:rsid w:val="000806C9"/>
    <w:rsid w:val="00085906"/>
    <w:rsid w:val="00086503"/>
    <w:rsid w:val="00086E72"/>
    <w:rsid w:val="00092BA7"/>
    <w:rsid w:val="000932CD"/>
    <w:rsid w:val="00094656"/>
    <w:rsid w:val="000A1485"/>
    <w:rsid w:val="000A6F9E"/>
    <w:rsid w:val="000B1253"/>
    <w:rsid w:val="000B174B"/>
    <w:rsid w:val="000B2BA5"/>
    <w:rsid w:val="000C0708"/>
    <w:rsid w:val="000C0F42"/>
    <w:rsid w:val="000C2FC9"/>
    <w:rsid w:val="000C349C"/>
    <w:rsid w:val="000D0423"/>
    <w:rsid w:val="000D387B"/>
    <w:rsid w:val="000E04DA"/>
    <w:rsid w:val="000E5040"/>
    <w:rsid w:val="000E52A5"/>
    <w:rsid w:val="000E71D7"/>
    <w:rsid w:val="000E7793"/>
    <w:rsid w:val="000F0F0A"/>
    <w:rsid w:val="000F4D42"/>
    <w:rsid w:val="000F5FA0"/>
    <w:rsid w:val="00102632"/>
    <w:rsid w:val="001048C9"/>
    <w:rsid w:val="00104F5D"/>
    <w:rsid w:val="001050F6"/>
    <w:rsid w:val="001104E5"/>
    <w:rsid w:val="00110AD4"/>
    <w:rsid w:val="00111AEF"/>
    <w:rsid w:val="00113F93"/>
    <w:rsid w:val="0011484C"/>
    <w:rsid w:val="001156A3"/>
    <w:rsid w:val="00122BDB"/>
    <w:rsid w:val="00123056"/>
    <w:rsid w:val="00123157"/>
    <w:rsid w:val="00125551"/>
    <w:rsid w:val="0013399F"/>
    <w:rsid w:val="00134708"/>
    <w:rsid w:val="00134C7E"/>
    <w:rsid w:val="00136416"/>
    <w:rsid w:val="00140098"/>
    <w:rsid w:val="00141951"/>
    <w:rsid w:val="0014678D"/>
    <w:rsid w:val="00146D2A"/>
    <w:rsid w:val="00147A7D"/>
    <w:rsid w:val="00152472"/>
    <w:rsid w:val="00154942"/>
    <w:rsid w:val="001549E5"/>
    <w:rsid w:val="0015507C"/>
    <w:rsid w:val="00157A39"/>
    <w:rsid w:val="00167558"/>
    <w:rsid w:val="00171008"/>
    <w:rsid w:val="00172F5A"/>
    <w:rsid w:val="00172FF6"/>
    <w:rsid w:val="00186010"/>
    <w:rsid w:val="00190EA0"/>
    <w:rsid w:val="00194F8D"/>
    <w:rsid w:val="00195549"/>
    <w:rsid w:val="001A03E8"/>
    <w:rsid w:val="001A0D78"/>
    <w:rsid w:val="001B0038"/>
    <w:rsid w:val="001B0ACB"/>
    <w:rsid w:val="001B4731"/>
    <w:rsid w:val="001C0B0B"/>
    <w:rsid w:val="001C5236"/>
    <w:rsid w:val="001D317B"/>
    <w:rsid w:val="001D6FA3"/>
    <w:rsid w:val="001E017C"/>
    <w:rsid w:val="001E5EC0"/>
    <w:rsid w:val="001F0C6F"/>
    <w:rsid w:val="001F792D"/>
    <w:rsid w:val="00200201"/>
    <w:rsid w:val="00211382"/>
    <w:rsid w:val="0021235C"/>
    <w:rsid w:val="0021522D"/>
    <w:rsid w:val="00221A83"/>
    <w:rsid w:val="00222D2B"/>
    <w:rsid w:val="0022682A"/>
    <w:rsid w:val="00226C0D"/>
    <w:rsid w:val="00234938"/>
    <w:rsid w:val="00245111"/>
    <w:rsid w:val="00245121"/>
    <w:rsid w:val="002514D2"/>
    <w:rsid w:val="00252275"/>
    <w:rsid w:val="0025413F"/>
    <w:rsid w:val="00255E48"/>
    <w:rsid w:val="0027239F"/>
    <w:rsid w:val="00281849"/>
    <w:rsid w:val="00283020"/>
    <w:rsid w:val="00284A77"/>
    <w:rsid w:val="00290E99"/>
    <w:rsid w:val="00295E14"/>
    <w:rsid w:val="00297A10"/>
    <w:rsid w:val="002A0CDD"/>
    <w:rsid w:val="002A2B2E"/>
    <w:rsid w:val="002A460B"/>
    <w:rsid w:val="002B0E58"/>
    <w:rsid w:val="002B24D6"/>
    <w:rsid w:val="002B7596"/>
    <w:rsid w:val="002C1EE5"/>
    <w:rsid w:val="002C3C9C"/>
    <w:rsid w:val="002C6FA8"/>
    <w:rsid w:val="002C741E"/>
    <w:rsid w:val="002C7ED4"/>
    <w:rsid w:val="002D6CC1"/>
    <w:rsid w:val="002E2EC1"/>
    <w:rsid w:val="002E41EA"/>
    <w:rsid w:val="002E67B6"/>
    <w:rsid w:val="002F55DA"/>
    <w:rsid w:val="002F7DBE"/>
    <w:rsid w:val="003029FA"/>
    <w:rsid w:val="003075F4"/>
    <w:rsid w:val="0031652E"/>
    <w:rsid w:val="00341418"/>
    <w:rsid w:val="00354D6B"/>
    <w:rsid w:val="00370EDD"/>
    <w:rsid w:val="00373161"/>
    <w:rsid w:val="00377C2C"/>
    <w:rsid w:val="00380CE4"/>
    <w:rsid w:val="0038147F"/>
    <w:rsid w:val="0038230F"/>
    <w:rsid w:val="003903B6"/>
    <w:rsid w:val="00390633"/>
    <w:rsid w:val="0039374D"/>
    <w:rsid w:val="00396EC1"/>
    <w:rsid w:val="003A013A"/>
    <w:rsid w:val="003A69EF"/>
    <w:rsid w:val="003B03EA"/>
    <w:rsid w:val="003B1D78"/>
    <w:rsid w:val="003B792A"/>
    <w:rsid w:val="003B798B"/>
    <w:rsid w:val="003C3B26"/>
    <w:rsid w:val="003C5FC6"/>
    <w:rsid w:val="003C742F"/>
    <w:rsid w:val="003C762A"/>
    <w:rsid w:val="003D09D3"/>
    <w:rsid w:val="003D2A29"/>
    <w:rsid w:val="003E21DB"/>
    <w:rsid w:val="003F1A88"/>
    <w:rsid w:val="003F241D"/>
    <w:rsid w:val="003F2C4D"/>
    <w:rsid w:val="003F30DA"/>
    <w:rsid w:val="003F79E9"/>
    <w:rsid w:val="0040142D"/>
    <w:rsid w:val="0041692A"/>
    <w:rsid w:val="004214E2"/>
    <w:rsid w:val="0042255A"/>
    <w:rsid w:val="00424D52"/>
    <w:rsid w:val="00426359"/>
    <w:rsid w:val="00440A0C"/>
    <w:rsid w:val="004427E1"/>
    <w:rsid w:val="0044644C"/>
    <w:rsid w:val="00447A13"/>
    <w:rsid w:val="0045301C"/>
    <w:rsid w:val="004542D9"/>
    <w:rsid w:val="0045511C"/>
    <w:rsid w:val="004600DD"/>
    <w:rsid w:val="004604CC"/>
    <w:rsid w:val="00462B0F"/>
    <w:rsid w:val="0047378F"/>
    <w:rsid w:val="00475C2B"/>
    <w:rsid w:val="00490E39"/>
    <w:rsid w:val="00492E52"/>
    <w:rsid w:val="00493553"/>
    <w:rsid w:val="004969D1"/>
    <w:rsid w:val="004A48C8"/>
    <w:rsid w:val="004B0054"/>
    <w:rsid w:val="004B263E"/>
    <w:rsid w:val="004B357B"/>
    <w:rsid w:val="004B403E"/>
    <w:rsid w:val="004D1E84"/>
    <w:rsid w:val="004D1F3B"/>
    <w:rsid w:val="004D33FC"/>
    <w:rsid w:val="004D572D"/>
    <w:rsid w:val="004E0139"/>
    <w:rsid w:val="004E2AAC"/>
    <w:rsid w:val="004F09A1"/>
    <w:rsid w:val="004F3C50"/>
    <w:rsid w:val="004F5D9B"/>
    <w:rsid w:val="004F6A5D"/>
    <w:rsid w:val="00500A6A"/>
    <w:rsid w:val="0050167B"/>
    <w:rsid w:val="00501DA8"/>
    <w:rsid w:val="005119E7"/>
    <w:rsid w:val="00525CA2"/>
    <w:rsid w:val="00534B77"/>
    <w:rsid w:val="00537689"/>
    <w:rsid w:val="00544211"/>
    <w:rsid w:val="005468E2"/>
    <w:rsid w:val="00550E25"/>
    <w:rsid w:val="00550ECA"/>
    <w:rsid w:val="00551040"/>
    <w:rsid w:val="0055193B"/>
    <w:rsid w:val="0055194D"/>
    <w:rsid w:val="00555071"/>
    <w:rsid w:val="005619A7"/>
    <w:rsid w:val="00564898"/>
    <w:rsid w:val="005710B9"/>
    <w:rsid w:val="00572F38"/>
    <w:rsid w:val="00573185"/>
    <w:rsid w:val="00577239"/>
    <w:rsid w:val="00577B12"/>
    <w:rsid w:val="005811BA"/>
    <w:rsid w:val="0059088C"/>
    <w:rsid w:val="005916D5"/>
    <w:rsid w:val="005954F5"/>
    <w:rsid w:val="005960C9"/>
    <w:rsid w:val="005A7132"/>
    <w:rsid w:val="005B345D"/>
    <w:rsid w:val="005B7BF8"/>
    <w:rsid w:val="005D5BE0"/>
    <w:rsid w:val="005D6CF9"/>
    <w:rsid w:val="005E323B"/>
    <w:rsid w:val="00603E0B"/>
    <w:rsid w:val="00605962"/>
    <w:rsid w:val="00606800"/>
    <w:rsid w:val="00606DEB"/>
    <w:rsid w:val="00610B6D"/>
    <w:rsid w:val="0061478E"/>
    <w:rsid w:val="00617971"/>
    <w:rsid w:val="00630FEB"/>
    <w:rsid w:val="00633609"/>
    <w:rsid w:val="00634F54"/>
    <w:rsid w:val="0064076E"/>
    <w:rsid w:val="00643B86"/>
    <w:rsid w:val="0064727A"/>
    <w:rsid w:val="00655E20"/>
    <w:rsid w:val="006573F1"/>
    <w:rsid w:val="00662B15"/>
    <w:rsid w:val="0066518F"/>
    <w:rsid w:val="00666346"/>
    <w:rsid w:val="00671E09"/>
    <w:rsid w:val="00672222"/>
    <w:rsid w:val="00680370"/>
    <w:rsid w:val="00681CA3"/>
    <w:rsid w:val="00694585"/>
    <w:rsid w:val="006A34AE"/>
    <w:rsid w:val="006A5426"/>
    <w:rsid w:val="006B64EF"/>
    <w:rsid w:val="006C2DDE"/>
    <w:rsid w:val="006D7517"/>
    <w:rsid w:val="006E64FF"/>
    <w:rsid w:val="006E691E"/>
    <w:rsid w:val="006E7585"/>
    <w:rsid w:val="006F0A10"/>
    <w:rsid w:val="00700837"/>
    <w:rsid w:val="00701D94"/>
    <w:rsid w:val="00703887"/>
    <w:rsid w:val="00705857"/>
    <w:rsid w:val="00705E44"/>
    <w:rsid w:val="0070720B"/>
    <w:rsid w:val="00711520"/>
    <w:rsid w:val="00711EDB"/>
    <w:rsid w:val="0071643D"/>
    <w:rsid w:val="00717315"/>
    <w:rsid w:val="00722A45"/>
    <w:rsid w:val="007266A9"/>
    <w:rsid w:val="007266DB"/>
    <w:rsid w:val="0073022C"/>
    <w:rsid w:val="00733CCB"/>
    <w:rsid w:val="00742121"/>
    <w:rsid w:val="00751A3A"/>
    <w:rsid w:val="007534F8"/>
    <w:rsid w:val="00754BF2"/>
    <w:rsid w:val="00754DB9"/>
    <w:rsid w:val="00762569"/>
    <w:rsid w:val="00763DCD"/>
    <w:rsid w:val="00765E23"/>
    <w:rsid w:val="00776E7C"/>
    <w:rsid w:val="00780965"/>
    <w:rsid w:val="00790A4C"/>
    <w:rsid w:val="00795829"/>
    <w:rsid w:val="007A4A57"/>
    <w:rsid w:val="007B0D80"/>
    <w:rsid w:val="007B27BA"/>
    <w:rsid w:val="007B2CB4"/>
    <w:rsid w:val="007B522E"/>
    <w:rsid w:val="007B5BD3"/>
    <w:rsid w:val="007C46D1"/>
    <w:rsid w:val="007D3260"/>
    <w:rsid w:val="007D58BE"/>
    <w:rsid w:val="007E1F30"/>
    <w:rsid w:val="007E5A50"/>
    <w:rsid w:val="0080462E"/>
    <w:rsid w:val="00805B99"/>
    <w:rsid w:val="00806634"/>
    <w:rsid w:val="0081149E"/>
    <w:rsid w:val="00825B2D"/>
    <w:rsid w:val="00825E06"/>
    <w:rsid w:val="00826F17"/>
    <w:rsid w:val="008274B9"/>
    <w:rsid w:val="00834330"/>
    <w:rsid w:val="008373B8"/>
    <w:rsid w:val="00837A4D"/>
    <w:rsid w:val="0084226D"/>
    <w:rsid w:val="00842B78"/>
    <w:rsid w:val="00842E41"/>
    <w:rsid w:val="00843FD1"/>
    <w:rsid w:val="00846867"/>
    <w:rsid w:val="008517B6"/>
    <w:rsid w:val="00851DB7"/>
    <w:rsid w:val="00854B58"/>
    <w:rsid w:val="00862EF8"/>
    <w:rsid w:val="00872B92"/>
    <w:rsid w:val="008805F8"/>
    <w:rsid w:val="008853CF"/>
    <w:rsid w:val="008A32FE"/>
    <w:rsid w:val="008A3723"/>
    <w:rsid w:val="008A6EB1"/>
    <w:rsid w:val="008A6FF6"/>
    <w:rsid w:val="008B3A65"/>
    <w:rsid w:val="008B527F"/>
    <w:rsid w:val="008B560A"/>
    <w:rsid w:val="008C02DF"/>
    <w:rsid w:val="008C2680"/>
    <w:rsid w:val="008D1CCF"/>
    <w:rsid w:val="008D3F9B"/>
    <w:rsid w:val="008E08E4"/>
    <w:rsid w:val="008E5306"/>
    <w:rsid w:val="008E5D05"/>
    <w:rsid w:val="008E77C6"/>
    <w:rsid w:val="008E7AF6"/>
    <w:rsid w:val="008F765F"/>
    <w:rsid w:val="009000FC"/>
    <w:rsid w:val="00901C49"/>
    <w:rsid w:val="0090304E"/>
    <w:rsid w:val="00903734"/>
    <w:rsid w:val="009060ED"/>
    <w:rsid w:val="00907723"/>
    <w:rsid w:val="00920D6D"/>
    <w:rsid w:val="00924B53"/>
    <w:rsid w:val="0092748F"/>
    <w:rsid w:val="009308B2"/>
    <w:rsid w:val="009324E4"/>
    <w:rsid w:val="00940668"/>
    <w:rsid w:val="0095127E"/>
    <w:rsid w:val="00952482"/>
    <w:rsid w:val="009564C3"/>
    <w:rsid w:val="00961EA2"/>
    <w:rsid w:val="00963B34"/>
    <w:rsid w:val="00964A59"/>
    <w:rsid w:val="00964AB8"/>
    <w:rsid w:val="009807CC"/>
    <w:rsid w:val="009814D7"/>
    <w:rsid w:val="009841E5"/>
    <w:rsid w:val="00996204"/>
    <w:rsid w:val="009A49C7"/>
    <w:rsid w:val="009A5EF8"/>
    <w:rsid w:val="009B0D12"/>
    <w:rsid w:val="009B2A69"/>
    <w:rsid w:val="009E1A91"/>
    <w:rsid w:val="009F2CE1"/>
    <w:rsid w:val="00A00DE0"/>
    <w:rsid w:val="00A0380D"/>
    <w:rsid w:val="00A0399E"/>
    <w:rsid w:val="00A03F4B"/>
    <w:rsid w:val="00A05A0E"/>
    <w:rsid w:val="00A06D4C"/>
    <w:rsid w:val="00A07435"/>
    <w:rsid w:val="00A1394C"/>
    <w:rsid w:val="00A1642B"/>
    <w:rsid w:val="00A21D41"/>
    <w:rsid w:val="00A23142"/>
    <w:rsid w:val="00A247E4"/>
    <w:rsid w:val="00A30D01"/>
    <w:rsid w:val="00A37698"/>
    <w:rsid w:val="00A42B0B"/>
    <w:rsid w:val="00A45037"/>
    <w:rsid w:val="00A5064F"/>
    <w:rsid w:val="00A514AF"/>
    <w:rsid w:val="00A5454A"/>
    <w:rsid w:val="00A564AB"/>
    <w:rsid w:val="00A61A1A"/>
    <w:rsid w:val="00A6440A"/>
    <w:rsid w:val="00A712E9"/>
    <w:rsid w:val="00A72A21"/>
    <w:rsid w:val="00A74F81"/>
    <w:rsid w:val="00A75FE7"/>
    <w:rsid w:val="00A77D3C"/>
    <w:rsid w:val="00A819E9"/>
    <w:rsid w:val="00A82854"/>
    <w:rsid w:val="00A832E7"/>
    <w:rsid w:val="00A855D9"/>
    <w:rsid w:val="00A85D0D"/>
    <w:rsid w:val="00A90C59"/>
    <w:rsid w:val="00A93BEA"/>
    <w:rsid w:val="00A97A95"/>
    <w:rsid w:val="00AA5D14"/>
    <w:rsid w:val="00AB2454"/>
    <w:rsid w:val="00AB3191"/>
    <w:rsid w:val="00AB44B3"/>
    <w:rsid w:val="00AB505A"/>
    <w:rsid w:val="00AB714B"/>
    <w:rsid w:val="00AD4A36"/>
    <w:rsid w:val="00AD7146"/>
    <w:rsid w:val="00AE1AE2"/>
    <w:rsid w:val="00AE4349"/>
    <w:rsid w:val="00AE54B7"/>
    <w:rsid w:val="00AE6A5D"/>
    <w:rsid w:val="00B06236"/>
    <w:rsid w:val="00B0649C"/>
    <w:rsid w:val="00B1333F"/>
    <w:rsid w:val="00B16A20"/>
    <w:rsid w:val="00B25BA7"/>
    <w:rsid w:val="00B2630E"/>
    <w:rsid w:val="00B27666"/>
    <w:rsid w:val="00B33E25"/>
    <w:rsid w:val="00B33FBD"/>
    <w:rsid w:val="00B3796F"/>
    <w:rsid w:val="00B405BF"/>
    <w:rsid w:val="00B54AFA"/>
    <w:rsid w:val="00B668EB"/>
    <w:rsid w:val="00B710B9"/>
    <w:rsid w:val="00B76115"/>
    <w:rsid w:val="00B77CD5"/>
    <w:rsid w:val="00B85EB0"/>
    <w:rsid w:val="00B868D5"/>
    <w:rsid w:val="00B93DC2"/>
    <w:rsid w:val="00B95680"/>
    <w:rsid w:val="00BA0DDC"/>
    <w:rsid w:val="00BB0598"/>
    <w:rsid w:val="00BB09CB"/>
    <w:rsid w:val="00BB32A9"/>
    <w:rsid w:val="00BB5056"/>
    <w:rsid w:val="00BC15CA"/>
    <w:rsid w:val="00BC37DD"/>
    <w:rsid w:val="00BC7EFA"/>
    <w:rsid w:val="00BD0D53"/>
    <w:rsid w:val="00BD5542"/>
    <w:rsid w:val="00BD5977"/>
    <w:rsid w:val="00BD6D1E"/>
    <w:rsid w:val="00BD77F5"/>
    <w:rsid w:val="00BF47E4"/>
    <w:rsid w:val="00BF76F6"/>
    <w:rsid w:val="00C03591"/>
    <w:rsid w:val="00C03A8E"/>
    <w:rsid w:val="00C052C4"/>
    <w:rsid w:val="00C0704D"/>
    <w:rsid w:val="00C0725B"/>
    <w:rsid w:val="00C0733E"/>
    <w:rsid w:val="00C1124F"/>
    <w:rsid w:val="00C12D0F"/>
    <w:rsid w:val="00C21E7F"/>
    <w:rsid w:val="00C254EF"/>
    <w:rsid w:val="00C31FDE"/>
    <w:rsid w:val="00C327E3"/>
    <w:rsid w:val="00C33291"/>
    <w:rsid w:val="00C334DE"/>
    <w:rsid w:val="00C342C9"/>
    <w:rsid w:val="00C3629E"/>
    <w:rsid w:val="00C36584"/>
    <w:rsid w:val="00C44DD9"/>
    <w:rsid w:val="00C4665D"/>
    <w:rsid w:val="00C47E80"/>
    <w:rsid w:val="00C50F89"/>
    <w:rsid w:val="00C53236"/>
    <w:rsid w:val="00C566E0"/>
    <w:rsid w:val="00C56F4F"/>
    <w:rsid w:val="00C60351"/>
    <w:rsid w:val="00C61547"/>
    <w:rsid w:val="00C654BC"/>
    <w:rsid w:val="00C657CB"/>
    <w:rsid w:val="00C70641"/>
    <w:rsid w:val="00C73DFD"/>
    <w:rsid w:val="00C776C8"/>
    <w:rsid w:val="00C82BBA"/>
    <w:rsid w:val="00C85DDE"/>
    <w:rsid w:val="00C90A49"/>
    <w:rsid w:val="00CB2939"/>
    <w:rsid w:val="00CB542F"/>
    <w:rsid w:val="00CC2050"/>
    <w:rsid w:val="00CD4D81"/>
    <w:rsid w:val="00CD728D"/>
    <w:rsid w:val="00CE5BFC"/>
    <w:rsid w:val="00CF4DF6"/>
    <w:rsid w:val="00CF6A6C"/>
    <w:rsid w:val="00D00A77"/>
    <w:rsid w:val="00D03A15"/>
    <w:rsid w:val="00D059BB"/>
    <w:rsid w:val="00D059D7"/>
    <w:rsid w:val="00D12976"/>
    <w:rsid w:val="00D32A9C"/>
    <w:rsid w:val="00D35BF3"/>
    <w:rsid w:val="00D55357"/>
    <w:rsid w:val="00D62A5C"/>
    <w:rsid w:val="00D639FF"/>
    <w:rsid w:val="00D63ED5"/>
    <w:rsid w:val="00D65174"/>
    <w:rsid w:val="00D716FA"/>
    <w:rsid w:val="00D721B3"/>
    <w:rsid w:val="00D74BC6"/>
    <w:rsid w:val="00D75C57"/>
    <w:rsid w:val="00D778ED"/>
    <w:rsid w:val="00D8085F"/>
    <w:rsid w:val="00D8573C"/>
    <w:rsid w:val="00D863A4"/>
    <w:rsid w:val="00D873BF"/>
    <w:rsid w:val="00D907D7"/>
    <w:rsid w:val="00DA61E5"/>
    <w:rsid w:val="00DB4C5A"/>
    <w:rsid w:val="00DB7CC0"/>
    <w:rsid w:val="00DC26DD"/>
    <w:rsid w:val="00DC54FA"/>
    <w:rsid w:val="00DD3D57"/>
    <w:rsid w:val="00DD528E"/>
    <w:rsid w:val="00DD6516"/>
    <w:rsid w:val="00DE349E"/>
    <w:rsid w:val="00DE58C4"/>
    <w:rsid w:val="00DF0BEE"/>
    <w:rsid w:val="00DF5216"/>
    <w:rsid w:val="00DF590B"/>
    <w:rsid w:val="00DF594F"/>
    <w:rsid w:val="00DF5C99"/>
    <w:rsid w:val="00DF7CEA"/>
    <w:rsid w:val="00E00B81"/>
    <w:rsid w:val="00E00FC2"/>
    <w:rsid w:val="00E056C2"/>
    <w:rsid w:val="00E05A92"/>
    <w:rsid w:val="00E117E0"/>
    <w:rsid w:val="00E11FE8"/>
    <w:rsid w:val="00E14C40"/>
    <w:rsid w:val="00E21405"/>
    <w:rsid w:val="00E23951"/>
    <w:rsid w:val="00E25CA1"/>
    <w:rsid w:val="00E26890"/>
    <w:rsid w:val="00E27227"/>
    <w:rsid w:val="00E51C25"/>
    <w:rsid w:val="00E553BB"/>
    <w:rsid w:val="00E5584A"/>
    <w:rsid w:val="00E60509"/>
    <w:rsid w:val="00E7623C"/>
    <w:rsid w:val="00E80FAB"/>
    <w:rsid w:val="00E8280A"/>
    <w:rsid w:val="00E83C4C"/>
    <w:rsid w:val="00E854F5"/>
    <w:rsid w:val="00E9173E"/>
    <w:rsid w:val="00EA0244"/>
    <w:rsid w:val="00EA2A6E"/>
    <w:rsid w:val="00EA3FA4"/>
    <w:rsid w:val="00EA4EE7"/>
    <w:rsid w:val="00EA6232"/>
    <w:rsid w:val="00EB325E"/>
    <w:rsid w:val="00EC0255"/>
    <w:rsid w:val="00EC59E4"/>
    <w:rsid w:val="00ED1AD5"/>
    <w:rsid w:val="00ED3C35"/>
    <w:rsid w:val="00EE4B3A"/>
    <w:rsid w:val="00EE4C8F"/>
    <w:rsid w:val="00EF10B1"/>
    <w:rsid w:val="00EF34E7"/>
    <w:rsid w:val="00F01DD6"/>
    <w:rsid w:val="00F0610F"/>
    <w:rsid w:val="00F07662"/>
    <w:rsid w:val="00F14F7A"/>
    <w:rsid w:val="00F20037"/>
    <w:rsid w:val="00F25B85"/>
    <w:rsid w:val="00F309F4"/>
    <w:rsid w:val="00F3173A"/>
    <w:rsid w:val="00F362F9"/>
    <w:rsid w:val="00F37FB5"/>
    <w:rsid w:val="00F50DB6"/>
    <w:rsid w:val="00F52F76"/>
    <w:rsid w:val="00F55AEF"/>
    <w:rsid w:val="00F61348"/>
    <w:rsid w:val="00F639D9"/>
    <w:rsid w:val="00F678D7"/>
    <w:rsid w:val="00F737CD"/>
    <w:rsid w:val="00F74510"/>
    <w:rsid w:val="00F839D2"/>
    <w:rsid w:val="00F84700"/>
    <w:rsid w:val="00F86967"/>
    <w:rsid w:val="00F906FB"/>
    <w:rsid w:val="00F9118F"/>
    <w:rsid w:val="00F91C1F"/>
    <w:rsid w:val="00F92D43"/>
    <w:rsid w:val="00F9606F"/>
    <w:rsid w:val="00FB049A"/>
    <w:rsid w:val="00FB054A"/>
    <w:rsid w:val="00FB111F"/>
    <w:rsid w:val="00FB3FA0"/>
    <w:rsid w:val="00FC04EE"/>
    <w:rsid w:val="00FC395C"/>
    <w:rsid w:val="00FC6CDC"/>
    <w:rsid w:val="00FC712A"/>
    <w:rsid w:val="00FD29E5"/>
    <w:rsid w:val="00FD4787"/>
    <w:rsid w:val="00FD59B5"/>
    <w:rsid w:val="00FD6DE5"/>
    <w:rsid w:val="00FE0126"/>
    <w:rsid w:val="00FE288F"/>
    <w:rsid w:val="00FF4166"/>
    <w:rsid w:val="04626B21"/>
    <w:rsid w:val="41A0BFFF"/>
    <w:rsid w:val="4F254724"/>
    <w:rsid w:val="540AC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;"/>
  <w14:docId w14:val="26B3DB34"/>
  <w15:chartTrackingRefBased/>
  <w15:docId w15:val="{192D1465-1323-44F0-A965-DAE6DDEB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14B"/>
    <w:pPr>
      <w:jc w:val="both"/>
    </w:pPr>
    <w:rPr>
      <w:rFonts w:ascii="Arial" w:hAnsi="Arial"/>
      <w:sz w:val="22"/>
      <w:lang w:eastAsia="fr-FR"/>
    </w:rPr>
  </w:style>
  <w:style w:type="paragraph" w:styleId="Titre1">
    <w:name w:val="heading 1"/>
    <w:basedOn w:val="Normal"/>
    <w:next w:val="Normal"/>
    <w:uiPriority w:val="9"/>
    <w:qFormat/>
    <w:rsid w:val="00C73DFD"/>
    <w:pPr>
      <w:keepNext/>
      <w:numPr>
        <w:numId w:val="1"/>
      </w:numPr>
      <w:pBdr>
        <w:bottom w:val="single" w:sz="6" w:space="1" w:color="auto"/>
      </w:pBdr>
      <w:tabs>
        <w:tab w:val="right" w:pos="1021"/>
      </w:tabs>
      <w:spacing w:before="480" w:after="360"/>
      <w:ind w:hanging="1021"/>
      <w:outlineLvl w:val="0"/>
    </w:pPr>
    <w:rPr>
      <w:b/>
      <w:i/>
      <w:smallCaps/>
      <w:kern w:val="32"/>
      <w:sz w:val="32"/>
    </w:rPr>
  </w:style>
  <w:style w:type="paragraph" w:styleId="Titre2">
    <w:name w:val="heading 2"/>
    <w:basedOn w:val="Normal"/>
    <w:next w:val="Normal"/>
    <w:uiPriority w:val="9"/>
    <w:qFormat/>
    <w:pPr>
      <w:keepNext/>
      <w:tabs>
        <w:tab w:val="num" w:pos="1021"/>
      </w:tabs>
      <w:spacing w:before="240" w:after="120"/>
      <w:ind w:left="1021" w:hanging="1021"/>
      <w:outlineLvl w:val="1"/>
    </w:pPr>
    <w:rPr>
      <w:b/>
      <w:i/>
      <w:smallCaps/>
      <w:sz w:val="28"/>
    </w:rPr>
  </w:style>
  <w:style w:type="paragraph" w:styleId="Titre3">
    <w:name w:val="heading 3"/>
    <w:basedOn w:val="Normal"/>
    <w:next w:val="Normal"/>
    <w:autoRedefine/>
    <w:uiPriority w:val="9"/>
    <w:qFormat/>
    <w:rsid w:val="001E017C"/>
    <w:pPr>
      <w:keepNext/>
      <w:tabs>
        <w:tab w:val="right" w:pos="1021"/>
      </w:tabs>
      <w:spacing w:before="360" w:after="20"/>
      <w:ind w:left="1021" w:hanging="1021"/>
      <w:outlineLvl w:val="2"/>
    </w:pPr>
    <w:rPr>
      <w:b/>
      <w:smallCaps/>
      <w:sz w:val="25"/>
    </w:rPr>
  </w:style>
  <w:style w:type="paragraph" w:styleId="Titre4">
    <w:name w:val="heading 4"/>
    <w:basedOn w:val="Titre3"/>
    <w:next w:val="Normal"/>
    <w:qFormat/>
    <w:rsid w:val="009841E5"/>
    <w:pPr>
      <w:jc w:val="left"/>
      <w:outlineLvl w:val="3"/>
    </w:pPr>
    <w:rPr>
      <w:b w:val="0"/>
    </w:rPr>
  </w:style>
  <w:style w:type="paragraph" w:styleId="Titre5">
    <w:name w:val="heading 5"/>
    <w:basedOn w:val="Normal"/>
    <w:next w:val="Normal"/>
    <w:qFormat/>
    <w:pPr>
      <w:keepNext/>
      <w:tabs>
        <w:tab w:val="num" w:pos="1008"/>
      </w:tabs>
      <w:ind w:left="1008" w:hanging="1008"/>
      <w:outlineLvl w:val="4"/>
    </w:pPr>
    <w:rPr>
      <w:i/>
      <w:sz w:val="24"/>
    </w:rPr>
  </w:style>
  <w:style w:type="paragraph" w:styleId="Titre6">
    <w:name w:val="heading 6"/>
    <w:basedOn w:val="Normal"/>
    <w:next w:val="Normal"/>
    <w:qFormat/>
    <w:pPr>
      <w:keepNext/>
      <w:tabs>
        <w:tab w:val="num" w:pos="1152"/>
      </w:tabs>
      <w:ind w:left="1152" w:right="-428" w:hanging="1152"/>
      <w:outlineLvl w:val="5"/>
    </w:pPr>
    <w:rPr>
      <w:b/>
      <w:i/>
      <w:sz w:val="24"/>
      <w:lang w:val="de-DE"/>
    </w:rPr>
  </w:style>
  <w:style w:type="paragraph" w:styleId="Titre7">
    <w:name w:val="heading 7"/>
    <w:basedOn w:val="Normal"/>
    <w:next w:val="Normal"/>
    <w:qFormat/>
    <w:pPr>
      <w:keepNext/>
      <w:tabs>
        <w:tab w:val="num" w:pos="1296"/>
      </w:tabs>
      <w:ind w:left="1296" w:hanging="1296"/>
      <w:outlineLvl w:val="6"/>
    </w:pPr>
    <w:rPr>
      <w:b/>
      <w:sz w:val="24"/>
    </w:rPr>
  </w:style>
  <w:style w:type="paragraph" w:styleId="Titre8">
    <w:name w:val="heading 8"/>
    <w:basedOn w:val="Normal"/>
    <w:next w:val="Normal"/>
    <w:qFormat/>
    <w:pPr>
      <w:keepNext/>
      <w:tabs>
        <w:tab w:val="num" w:pos="1440"/>
      </w:tabs>
      <w:ind w:left="1440" w:hanging="1440"/>
      <w:outlineLvl w:val="7"/>
    </w:pPr>
    <w:rPr>
      <w:sz w:val="24"/>
    </w:rPr>
  </w:style>
  <w:style w:type="paragraph" w:styleId="Titre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semiHidden/>
    <w:rPr>
      <w:i/>
      <w:lang w:val="de-DE"/>
    </w:rPr>
  </w:style>
  <w:style w:type="paragraph" w:customStyle="1" w:styleId="lgende">
    <w:name w:val="légende"/>
    <w:basedOn w:val="Normal"/>
    <w:rPr>
      <w:b/>
      <w:sz w:val="20"/>
      <w:lang w:val="de-DE"/>
    </w:rPr>
  </w:style>
  <w:style w:type="paragraph" w:customStyle="1" w:styleId="commentaire">
    <w:name w:val="commentaire"/>
    <w:basedOn w:val="lgende"/>
    <w:rPr>
      <w:b w:val="0"/>
      <w:sz w:val="18"/>
      <w:lang w:val="fr-CH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customStyle="1" w:styleId="normalallemand">
    <w:name w:val="normal allemand"/>
    <w:basedOn w:val="Normal"/>
    <w:rPr>
      <w:rFonts w:ascii="Verdana" w:hAnsi="Verdana"/>
      <w:i/>
      <w:sz w:val="20"/>
      <w:lang w:val="de-DE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semiHidden/>
    <w:pPr>
      <w:jc w:val="left"/>
    </w:pPr>
  </w:style>
  <w:style w:type="paragraph" w:customStyle="1" w:styleId="lgendeallemand">
    <w:name w:val="légende allemand"/>
    <w:basedOn w:val="lgende"/>
    <w:rPr>
      <w:rFonts w:ascii="Verdana" w:hAnsi="Verdana"/>
      <w:i/>
      <w:sz w:val="18"/>
    </w:rPr>
  </w:style>
  <w:style w:type="paragraph" w:customStyle="1" w:styleId="commentaireallemand">
    <w:name w:val="commentaire allemand"/>
    <w:basedOn w:val="commentaire"/>
    <w:rPr>
      <w:rFonts w:ascii="Verdana" w:hAnsi="Verdana"/>
      <w:i/>
      <w:sz w:val="16"/>
      <w:lang w:val="de-DE"/>
    </w:rPr>
  </w:style>
  <w:style w:type="paragraph" w:customStyle="1" w:styleId="franaisencadrrouge">
    <w:name w:val="français encadré rouge"/>
    <w:basedOn w:val="Normal"/>
    <w:pPr>
      <w:pBdr>
        <w:top w:val="single" w:sz="12" w:space="4" w:color="FF0000"/>
        <w:left w:val="single" w:sz="12" w:space="4" w:color="FF0000"/>
        <w:bottom w:val="single" w:sz="12" w:space="4" w:color="FF0000"/>
        <w:right w:val="single" w:sz="12" w:space="4" w:color="FF0000"/>
      </w:pBdr>
      <w:ind w:left="142" w:right="142"/>
      <w:jc w:val="center"/>
    </w:pPr>
    <w:rPr>
      <w:color w:val="FF0000"/>
    </w:rPr>
  </w:style>
  <w:style w:type="character" w:styleId="Numrodepage">
    <w:name w:val="page number"/>
    <w:basedOn w:val="Policepardfaut"/>
    <w:semiHidden/>
  </w:style>
  <w:style w:type="paragraph" w:styleId="TM1">
    <w:name w:val="toc 1"/>
    <w:basedOn w:val="Normal"/>
    <w:next w:val="Normal"/>
    <w:uiPriority w:val="39"/>
    <w:pPr>
      <w:spacing w:before="120"/>
      <w:jc w:val="left"/>
    </w:pPr>
    <w:rPr>
      <w:rFonts w:ascii="Times New Roman" w:hAnsi="Times New Roman"/>
      <w:b/>
      <w:i/>
      <w:sz w:val="24"/>
    </w:rPr>
  </w:style>
  <w:style w:type="paragraph" w:styleId="TM2">
    <w:name w:val="toc 2"/>
    <w:basedOn w:val="Normal"/>
    <w:next w:val="Normal"/>
    <w:uiPriority w:val="39"/>
    <w:rsid w:val="0059088C"/>
    <w:pPr>
      <w:spacing w:before="120"/>
      <w:ind w:left="220"/>
      <w:jc w:val="left"/>
    </w:pPr>
    <w:rPr>
      <w:rFonts w:ascii="Times New Roman" w:hAnsi="Times New Roman"/>
      <w:b/>
      <w:sz w:val="24"/>
    </w:rPr>
  </w:style>
  <w:style w:type="paragraph" w:styleId="TM3">
    <w:name w:val="toc 3"/>
    <w:basedOn w:val="Normal"/>
    <w:next w:val="Normal"/>
    <w:uiPriority w:val="39"/>
    <w:pPr>
      <w:ind w:left="440"/>
      <w:jc w:val="left"/>
    </w:pPr>
    <w:rPr>
      <w:rFonts w:ascii="Times New Roman" w:hAnsi="Times New Roman"/>
      <w:sz w:val="20"/>
    </w:rPr>
  </w:style>
  <w:style w:type="paragraph" w:styleId="TM4">
    <w:name w:val="toc 4"/>
    <w:basedOn w:val="Normal"/>
    <w:next w:val="Normal"/>
    <w:semiHidden/>
    <w:pPr>
      <w:ind w:left="660"/>
      <w:jc w:val="left"/>
    </w:pPr>
    <w:rPr>
      <w:rFonts w:ascii="Times New Roman" w:hAnsi="Times New Roman"/>
      <w:sz w:val="20"/>
    </w:rPr>
  </w:style>
  <w:style w:type="paragraph" w:styleId="TM5">
    <w:name w:val="toc 5"/>
    <w:basedOn w:val="Normal"/>
    <w:next w:val="Normal"/>
    <w:semiHidden/>
    <w:pPr>
      <w:ind w:left="880"/>
      <w:jc w:val="left"/>
    </w:pPr>
    <w:rPr>
      <w:rFonts w:ascii="Times New Roman" w:hAnsi="Times New Roman"/>
      <w:sz w:val="20"/>
    </w:rPr>
  </w:style>
  <w:style w:type="paragraph" w:styleId="TM6">
    <w:name w:val="toc 6"/>
    <w:basedOn w:val="Normal"/>
    <w:next w:val="Normal"/>
    <w:semiHidden/>
    <w:pPr>
      <w:ind w:left="1100"/>
      <w:jc w:val="left"/>
    </w:pPr>
    <w:rPr>
      <w:rFonts w:ascii="Times New Roman" w:hAnsi="Times New Roman"/>
      <w:sz w:val="20"/>
    </w:rPr>
  </w:style>
  <w:style w:type="paragraph" w:styleId="TM7">
    <w:name w:val="toc 7"/>
    <w:basedOn w:val="Normal"/>
    <w:next w:val="Normal"/>
    <w:semiHidden/>
    <w:pPr>
      <w:ind w:left="1320"/>
      <w:jc w:val="left"/>
    </w:pPr>
    <w:rPr>
      <w:rFonts w:ascii="Times New Roman" w:hAnsi="Times New Roman"/>
      <w:sz w:val="20"/>
    </w:rPr>
  </w:style>
  <w:style w:type="paragraph" w:styleId="TM8">
    <w:name w:val="toc 8"/>
    <w:basedOn w:val="Normal"/>
    <w:next w:val="Normal"/>
    <w:semiHidden/>
    <w:pPr>
      <w:ind w:left="1540"/>
      <w:jc w:val="left"/>
    </w:pPr>
    <w:rPr>
      <w:rFonts w:ascii="Times New Roman" w:hAnsi="Times New Roman"/>
      <w:sz w:val="20"/>
    </w:rPr>
  </w:style>
  <w:style w:type="paragraph" w:styleId="TM9">
    <w:name w:val="toc 9"/>
    <w:basedOn w:val="Normal"/>
    <w:next w:val="Normal"/>
    <w:semiHidden/>
    <w:pPr>
      <w:ind w:left="1760"/>
      <w:jc w:val="left"/>
    </w:pPr>
    <w:rPr>
      <w:rFonts w:ascii="Times New Roman" w:hAnsi="Times New Roman"/>
      <w:sz w:val="20"/>
    </w:rPr>
  </w:style>
  <w:style w:type="character" w:customStyle="1" w:styleId="Hyperlink1">
    <w:name w:val="Hyperlink1"/>
    <w:basedOn w:val="Policepardfaut"/>
    <w:rPr>
      <w:color w:val="0000FF"/>
      <w:u w:val="single"/>
    </w:rPr>
  </w:style>
  <w:style w:type="paragraph" w:styleId="Retraitcorpsdetexte">
    <w:name w:val="Body Text Indent"/>
    <w:basedOn w:val="Normal"/>
    <w:semiHidden/>
    <w:pPr>
      <w:ind w:left="2127" w:hanging="2127"/>
    </w:pPr>
  </w:style>
  <w:style w:type="paragraph" w:customStyle="1" w:styleId="allemandencadrrouge">
    <w:name w:val="allemand encadré rouge"/>
    <w:basedOn w:val="Normal"/>
    <w:pPr>
      <w:pBdr>
        <w:top w:val="single" w:sz="12" w:space="4" w:color="FF0000"/>
        <w:left w:val="single" w:sz="12" w:space="4" w:color="FF0000"/>
        <w:bottom w:val="single" w:sz="12" w:space="4" w:color="FF0000"/>
        <w:right w:val="single" w:sz="12" w:space="4" w:color="FF0000"/>
      </w:pBdr>
      <w:ind w:left="142" w:right="142"/>
      <w:jc w:val="center"/>
    </w:pPr>
    <w:rPr>
      <w:rFonts w:ascii="Verdana" w:hAnsi="Verdana"/>
      <w:i/>
      <w:color w:val="FF0000"/>
      <w:sz w:val="20"/>
    </w:rPr>
  </w:style>
  <w:style w:type="paragraph" w:customStyle="1" w:styleId="Normalmasqu">
    <w:name w:val="Normal masqué"/>
    <w:basedOn w:val="Normal"/>
    <w:rPr>
      <w:u w:color="999999"/>
    </w:rPr>
  </w:style>
  <w:style w:type="paragraph" w:customStyle="1" w:styleId="normalallemandmasqu">
    <w:name w:val="normal allemand masqué"/>
    <w:basedOn w:val="normalallemand"/>
    <w:rPr>
      <w:b/>
      <w:i w:val="0"/>
      <w:color w:val="FFFFFF"/>
      <w:u w:val="dotted" w:color="999999"/>
    </w:rPr>
  </w:style>
  <w:style w:type="paragraph" w:customStyle="1" w:styleId="dfinition">
    <w:name w:val="définition"/>
    <w:basedOn w:val="Normal"/>
    <w:pPr>
      <w:numPr>
        <w:numId w:val="2"/>
      </w:numPr>
      <w:overflowPunct w:val="0"/>
      <w:autoSpaceDE w:val="0"/>
      <w:autoSpaceDN w:val="0"/>
      <w:adjustRightInd w:val="0"/>
      <w:textAlignment w:val="baseline"/>
    </w:pPr>
  </w:style>
  <w:style w:type="paragraph" w:styleId="Corpsdetexte3">
    <w:name w:val="Body Text 3"/>
    <w:basedOn w:val="Normal"/>
    <w:semiHidden/>
    <w:pPr>
      <w:jc w:val="center"/>
    </w:pPr>
  </w:style>
  <w:style w:type="paragraph" w:styleId="Retraitcorpsdetexte2">
    <w:name w:val="Body Text Indent 2"/>
    <w:basedOn w:val="Normal"/>
    <w:semiHidden/>
    <w:pPr>
      <w:ind w:left="709"/>
    </w:pPr>
  </w:style>
  <w:style w:type="paragraph" w:styleId="PrformatHTML">
    <w:name w:val="HTML Preformatted"/>
    <w:basedOn w:val="Normal"/>
    <w:link w:val="PrformatHTMLCar"/>
    <w:uiPriority w:val="99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color w:val="A00000"/>
      <w:sz w:val="20"/>
    </w:rPr>
  </w:style>
  <w:style w:type="paragraph" w:styleId="Titre">
    <w:name w:val="Title"/>
    <w:basedOn w:val="Normal"/>
    <w:link w:val="TitreCar"/>
    <w:uiPriority w:val="2"/>
    <w:qFormat/>
    <w:rsid w:val="001E017C"/>
    <w:pPr>
      <w:jc w:val="center"/>
    </w:pPr>
    <w:rPr>
      <w:b/>
      <w:bCs/>
      <w:sz w:val="40"/>
      <w:u w:val="single"/>
    </w:rPr>
  </w:style>
  <w:style w:type="paragraph" w:customStyle="1" w:styleId="Exercice">
    <w:name w:val="Exercice"/>
    <w:basedOn w:val="Normal"/>
    <w:next w:val="Normal"/>
    <w:pPr>
      <w:numPr>
        <w:numId w:val="4"/>
      </w:numPr>
      <w:spacing w:before="240" w:after="120"/>
    </w:pPr>
  </w:style>
  <w:style w:type="paragraph" w:customStyle="1" w:styleId="Exercicefr">
    <w:name w:val="Exercice fr"/>
    <w:basedOn w:val="Exercice"/>
    <w:next w:val="Normal"/>
    <w:pPr>
      <w:numPr>
        <w:numId w:val="3"/>
      </w:numPr>
      <w:jc w:val="left"/>
    </w:pPr>
    <w:rPr>
      <w:lang w:val="de-DE"/>
    </w:rPr>
  </w:style>
  <w:style w:type="paragraph" w:styleId="Lgende0">
    <w:name w:val="caption"/>
    <w:basedOn w:val="Normal"/>
    <w:next w:val="Normal"/>
    <w:uiPriority w:val="35"/>
    <w:unhideWhenUsed/>
    <w:qFormat/>
    <w:rsid w:val="00AB44B3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A85D0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037B1F"/>
    <w:rPr>
      <w:sz w:val="16"/>
      <w:szCs w:val="16"/>
    </w:rPr>
  </w:style>
  <w:style w:type="paragraph" w:styleId="Commentaire0">
    <w:name w:val="annotation text"/>
    <w:basedOn w:val="Normal"/>
    <w:link w:val="CommentaireCar"/>
    <w:uiPriority w:val="99"/>
    <w:semiHidden/>
    <w:unhideWhenUsed/>
    <w:rsid w:val="00037B1F"/>
    <w:rPr>
      <w:sz w:val="20"/>
    </w:rPr>
  </w:style>
  <w:style w:type="character" w:customStyle="1" w:styleId="CommentaireCar">
    <w:name w:val="Commentaire Car"/>
    <w:basedOn w:val="Policepardfaut"/>
    <w:link w:val="Commentaire0"/>
    <w:uiPriority w:val="99"/>
    <w:semiHidden/>
    <w:rsid w:val="00037B1F"/>
    <w:rPr>
      <w:rFonts w:ascii="Arial" w:hAnsi="Arial"/>
      <w:lang w:val="fr-FR" w:eastAsia="fr-FR"/>
    </w:rPr>
  </w:style>
  <w:style w:type="paragraph" w:styleId="Objetducommentaire">
    <w:name w:val="annotation subject"/>
    <w:basedOn w:val="Commentaire0"/>
    <w:next w:val="Commentaire0"/>
    <w:link w:val="ObjetducommentaireCar"/>
    <w:uiPriority w:val="99"/>
    <w:semiHidden/>
    <w:unhideWhenUsed/>
    <w:rsid w:val="00037B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37B1F"/>
    <w:rPr>
      <w:rFonts w:ascii="Arial" w:hAnsi="Arial"/>
      <w:b/>
      <w:bCs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37B1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7B1F"/>
    <w:rPr>
      <w:rFonts w:ascii="Segoe UI" w:hAnsi="Segoe UI" w:cs="Segoe UI"/>
      <w:sz w:val="18"/>
      <w:szCs w:val="18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3F1A88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3F1A88"/>
    <w:pPr>
      <w:ind w:left="720"/>
      <w:contextualSpacing/>
    </w:pPr>
  </w:style>
  <w:style w:type="paragraph" w:customStyle="1" w:styleId="Default">
    <w:name w:val="Default"/>
    <w:rsid w:val="0037316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B357B"/>
    <w:rPr>
      <w:color w:val="0000FF"/>
      <w:u w:val="single"/>
    </w:rPr>
  </w:style>
  <w:style w:type="character" w:customStyle="1" w:styleId="mw-headline">
    <w:name w:val="mw-headline"/>
    <w:basedOn w:val="Policepardfaut"/>
    <w:rsid w:val="004B357B"/>
  </w:style>
  <w:style w:type="paragraph" w:styleId="Sansinterligne">
    <w:name w:val="No Spacing"/>
    <w:link w:val="SansinterligneCar"/>
    <w:uiPriority w:val="1"/>
    <w:qFormat/>
    <w:rsid w:val="004B357B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357B"/>
    <w:rPr>
      <w:rFonts w:asciiTheme="minorHAnsi" w:eastAsiaTheme="minorEastAsia" w:hAnsiTheme="minorHAnsi" w:cstheme="minorBidi"/>
      <w:sz w:val="22"/>
      <w:szCs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1333F"/>
    <w:pPr>
      <w:keepLines/>
      <w:numPr>
        <w:numId w:val="0"/>
      </w:numPr>
      <w:pBdr>
        <w:bottom w:val="none" w:sz="0" w:space="0" w:color="auto"/>
      </w:pBdr>
      <w:tabs>
        <w:tab w:val="clear" w:pos="1021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i w:val="0"/>
      <w:smallCaps w:val="0"/>
      <w:color w:val="2F5496" w:themeColor="accent1" w:themeShade="BF"/>
      <w:kern w:val="0"/>
      <w:szCs w:val="32"/>
      <w:lang w:val="fr-FR"/>
    </w:rPr>
  </w:style>
  <w:style w:type="character" w:styleId="lev">
    <w:name w:val="Strong"/>
    <w:basedOn w:val="Policepardfaut"/>
    <w:uiPriority w:val="22"/>
    <w:qFormat/>
    <w:rsid w:val="0081149E"/>
    <w:rPr>
      <w:b/>
      <w:bCs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600DD"/>
    <w:rPr>
      <w:color w:val="808080"/>
      <w:shd w:val="clear" w:color="auto" w:fill="E6E6E6"/>
    </w:rPr>
  </w:style>
  <w:style w:type="paragraph" w:styleId="Listepuces">
    <w:name w:val="List Bullet"/>
    <w:basedOn w:val="Normal"/>
    <w:uiPriority w:val="10"/>
    <w:unhideWhenUsed/>
    <w:qFormat/>
    <w:rsid w:val="00F9606F"/>
    <w:pPr>
      <w:numPr>
        <w:numId w:val="9"/>
      </w:numPr>
      <w:spacing w:before="120" w:after="200" w:line="264" w:lineRule="auto"/>
      <w:jc w:val="left"/>
    </w:pPr>
    <w:rPr>
      <w:rFonts w:asciiTheme="minorHAnsi" w:eastAsiaTheme="minorHAnsi" w:hAnsiTheme="minorHAnsi" w:cstheme="minorBidi"/>
      <w:color w:val="595959" w:themeColor="text1" w:themeTint="A6"/>
      <w:szCs w:val="22"/>
      <w:lang w:val="en-US"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9606F"/>
    <w:pPr>
      <w:jc w:val="left"/>
    </w:pPr>
    <w:rPr>
      <w:rFonts w:asciiTheme="minorHAnsi" w:eastAsiaTheme="minorHAnsi" w:hAnsiTheme="minorHAnsi" w:cstheme="minorBidi"/>
      <w:color w:val="595959" w:themeColor="text1" w:themeTint="A6"/>
      <w:lang w:val="en-US"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9606F"/>
    <w:rPr>
      <w:rFonts w:asciiTheme="minorHAnsi" w:eastAsiaTheme="minorHAnsi" w:hAnsiTheme="minorHAnsi" w:cstheme="minorBidi"/>
      <w:color w:val="595959" w:themeColor="text1" w:themeTint="A6"/>
      <w:sz w:val="22"/>
      <w:lang w:val="en-US"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F9606F"/>
    <w:rPr>
      <w:vertAlign w:val="superscript"/>
    </w:rPr>
  </w:style>
  <w:style w:type="paragraph" w:customStyle="1" w:styleId="ContactInfo">
    <w:name w:val="Contact Info"/>
    <w:basedOn w:val="Normal"/>
    <w:uiPriority w:val="4"/>
    <w:qFormat/>
    <w:rsid w:val="0050167B"/>
    <w:pPr>
      <w:spacing w:line="264" w:lineRule="auto"/>
      <w:jc w:val="center"/>
    </w:pPr>
    <w:rPr>
      <w:rFonts w:asciiTheme="minorHAnsi" w:eastAsiaTheme="minorHAnsi" w:hAnsiTheme="minorHAnsi" w:cstheme="minorBidi"/>
      <w:color w:val="595959" w:themeColor="text1" w:themeTint="A6"/>
      <w:szCs w:val="22"/>
      <w:lang w:val="en-US" w:eastAsia="en-US"/>
    </w:rPr>
  </w:style>
  <w:style w:type="character" w:customStyle="1" w:styleId="TitreCar">
    <w:name w:val="Titre Car"/>
    <w:basedOn w:val="Policepardfaut"/>
    <w:link w:val="Titre"/>
    <w:uiPriority w:val="2"/>
    <w:rsid w:val="0050167B"/>
    <w:rPr>
      <w:rFonts w:ascii="Arial" w:hAnsi="Arial"/>
      <w:b/>
      <w:bCs/>
      <w:sz w:val="40"/>
      <w:u w:val="single"/>
      <w:lang w:eastAsia="fr-FR"/>
    </w:rPr>
  </w:style>
  <w:style w:type="paragraph" w:styleId="Sous-titre">
    <w:name w:val="Subtitle"/>
    <w:basedOn w:val="Normal"/>
    <w:link w:val="Sous-titreCar"/>
    <w:uiPriority w:val="3"/>
    <w:unhideWhenUsed/>
    <w:qFormat/>
    <w:rsid w:val="0050167B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22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3"/>
    <w:rsid w:val="0050167B"/>
    <w:rPr>
      <w:rFonts w:asciiTheme="majorHAnsi" w:eastAsiaTheme="majorEastAsia" w:hAnsiTheme="majorHAnsi" w:cstheme="majorBidi"/>
      <w:caps/>
      <w:color w:val="595959" w:themeColor="text1" w:themeTint="A6"/>
      <w:sz w:val="26"/>
      <w:szCs w:val="22"/>
      <w:lang w:val="en-US" w:eastAsia="en-US"/>
    </w:rPr>
  </w:style>
  <w:style w:type="paragraph" w:customStyle="1" w:styleId="Photo">
    <w:name w:val="Photo"/>
    <w:basedOn w:val="Normal"/>
    <w:uiPriority w:val="1"/>
    <w:qFormat/>
    <w:rsid w:val="0050167B"/>
    <w:pPr>
      <w:jc w:val="center"/>
    </w:pPr>
    <w:rPr>
      <w:rFonts w:asciiTheme="minorHAnsi" w:eastAsiaTheme="minorHAnsi" w:hAnsiTheme="minorHAnsi" w:cstheme="minorBidi"/>
      <w:color w:val="595959" w:themeColor="text1" w:themeTint="A6"/>
      <w:szCs w:val="22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907D7"/>
    <w:rPr>
      <w:rFonts w:ascii="Arial Unicode MS" w:eastAsia="Arial Unicode MS" w:hAnsi="Arial Unicode MS" w:cs="Arial Unicode MS"/>
      <w:color w:val="A00000"/>
      <w:lang w:eastAsia="fr-FR"/>
    </w:rPr>
  </w:style>
  <w:style w:type="paragraph" w:customStyle="1" w:styleId="Texte">
    <w:name w:val="Texte"/>
    <w:basedOn w:val="Normal"/>
    <w:qFormat/>
    <w:rsid w:val="009807CC"/>
    <w:pPr>
      <w:tabs>
        <w:tab w:val="num" w:pos="993"/>
      </w:tabs>
      <w:spacing w:after="120"/>
      <w:ind w:left="284"/>
    </w:pPr>
  </w:style>
  <w:style w:type="character" w:customStyle="1" w:styleId="WW8Num4z0">
    <w:name w:val="WW8Num4z0"/>
    <w:rsid w:val="00086E72"/>
    <w:rPr>
      <w:lang w:val="fr-CH"/>
    </w:rPr>
  </w:style>
  <w:style w:type="numbering" w:customStyle="1" w:styleId="WWOutlineListStyle">
    <w:name w:val="WW_OutlineListStyle"/>
    <w:basedOn w:val="Aucuneliste"/>
    <w:rsid w:val="00FE288F"/>
    <w:pPr>
      <w:numPr>
        <w:numId w:val="17"/>
      </w:numPr>
    </w:pPr>
  </w:style>
  <w:style w:type="paragraph" w:customStyle="1" w:styleId="Standard">
    <w:name w:val="Standard"/>
    <w:link w:val="StandardCar"/>
    <w:rsid w:val="005A7132"/>
    <w:pPr>
      <w:suppressAutoHyphens/>
      <w:autoSpaceDN w:val="0"/>
      <w:jc w:val="both"/>
      <w:textAlignment w:val="baseline"/>
    </w:pPr>
    <w:rPr>
      <w:rFonts w:ascii="Arial" w:hAnsi="Arial" w:cs="Arial"/>
      <w:kern w:val="3"/>
      <w:sz w:val="22"/>
      <w:lang w:val="fr-FR" w:eastAsia="zh-CN"/>
    </w:rPr>
  </w:style>
  <w:style w:type="character" w:customStyle="1" w:styleId="StandardCar">
    <w:name w:val="Standard Car"/>
    <w:basedOn w:val="Policepardfaut"/>
    <w:link w:val="Standard"/>
    <w:rsid w:val="005A7132"/>
    <w:rPr>
      <w:rFonts w:ascii="Arial" w:hAnsi="Arial" w:cs="Arial"/>
      <w:kern w:val="3"/>
      <w:sz w:val="22"/>
      <w:lang w:val="fr-FR" w:eastAsia="zh-CN"/>
    </w:rPr>
  </w:style>
  <w:style w:type="character" w:customStyle="1" w:styleId="WW8Num4z2">
    <w:name w:val="WW8Num4z2"/>
    <w:rsid w:val="0025413F"/>
    <w:rPr>
      <w:rFonts w:ascii="Wingdings" w:hAnsi="Wingdings" w:cs="Wingdings"/>
    </w:rPr>
  </w:style>
  <w:style w:type="character" w:styleId="Mentionnonrsolue">
    <w:name w:val="Unresolved Mention"/>
    <w:basedOn w:val="Policepardfaut"/>
    <w:uiPriority w:val="99"/>
    <w:semiHidden/>
    <w:unhideWhenUsed/>
    <w:rsid w:val="0055194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D6CF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F50D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F50D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F50DB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F50DB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3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9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7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91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8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7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7372">
                  <w:marLeft w:val="913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7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0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6735">
                  <w:marLeft w:val="913"/>
                  <w:marRight w:val="0"/>
                  <w:marTop w:val="55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1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ausisp\Application%20Data\Microsoft\Templates\cour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2F01485A0A4A79A6E32A9A2895917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BF292E7-A937-4A8C-9551-B70948B29055}"/>
      </w:docPartPr>
      <w:docPartBody>
        <w:p w:rsidR="002A4A59" w:rsidRDefault="00670E15" w:rsidP="00670E15">
          <w:pPr>
            <w:pStyle w:val="432F01485A0A4A79A6E32A9A2895917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8F047C81DE5426DB2D77987DFDCE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028346-C17A-4D10-9ED8-E0B0B2BE66A1}"/>
      </w:docPartPr>
      <w:docPartBody>
        <w:p w:rsidR="002A4A59" w:rsidRDefault="00670E15" w:rsidP="00670E15">
          <w:pPr>
            <w:pStyle w:val="F8F047C81DE5426DB2D77987DFDCE8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15"/>
    <w:rsid w:val="00026B9A"/>
    <w:rsid w:val="002364AC"/>
    <w:rsid w:val="002A4A59"/>
    <w:rsid w:val="004A2411"/>
    <w:rsid w:val="00670E15"/>
    <w:rsid w:val="0091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32F01485A0A4A79A6E32A9A2895917C">
    <w:name w:val="432F01485A0A4A79A6E32A9A2895917C"/>
    <w:rsid w:val="00670E15"/>
  </w:style>
  <w:style w:type="paragraph" w:customStyle="1" w:styleId="F8F047C81DE5426DB2D77987DFDCE800">
    <w:name w:val="F8F047C81DE5426DB2D77987DFDCE800"/>
    <w:rsid w:val="00670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114D6A-95BD-4C01-AC4E-AC979482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cours.dot</Template>
  <TotalTime>199</TotalTime>
  <Pages>9</Pages>
  <Words>1052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XF</vt:lpstr>
      <vt:lpstr>Chronomètre</vt:lpstr>
    </vt:vector>
  </TitlesOfParts>
  <Company>HES-SO – 3èME ANNéE</Company>
  <LinksUpToDate>false</LinksUpToDate>
  <CharactersWithSpaces>6831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 button manager</dc:title>
  <dc:subject>Jean Nanchen</dc:subject>
  <dc:creator>Brunetti Mario, Calabro Tino, S1fa</dc:creator>
  <cp:keywords/>
  <dc:description/>
  <cp:lastModifiedBy>Jean Nanchen</cp:lastModifiedBy>
  <cp:revision>10</cp:revision>
  <cp:lastPrinted>2020-11-25T20:27:00Z</cp:lastPrinted>
  <dcterms:created xsi:type="dcterms:W3CDTF">2020-10-23T19:16:00Z</dcterms:created>
  <dcterms:modified xsi:type="dcterms:W3CDTF">2020-11-25T20:45:00Z</dcterms:modified>
</cp:coreProperties>
</file>